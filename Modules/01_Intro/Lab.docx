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2BF43" w14:textId="77777777" w:rsidR="00F10D8A" w:rsidRPr="00C47A6B" w:rsidRDefault="00F10D8A" w:rsidP="00F10D8A">
      <w:pPr>
        <w:pStyle w:val="Heading2"/>
        <w:rPr>
          <w:b/>
        </w:rPr>
      </w:pPr>
      <w:bookmarkStart w:id="0" w:name="_GoBack"/>
      <w:bookmarkEnd w:id="0"/>
      <w:r>
        <w:t>Getting Up and Running with the Power BI Service</w:t>
      </w:r>
    </w:p>
    <w:p w14:paraId="121036EC" w14:textId="77777777" w:rsidR="00F10D8A" w:rsidRDefault="00F10D8A" w:rsidP="00F10D8A">
      <w:pPr>
        <w:pStyle w:val="LabExerciseText"/>
        <w:rPr>
          <w:sz w:val="20"/>
          <w:szCs w:val="20"/>
        </w:rPr>
      </w:pPr>
      <w:r>
        <w:rPr>
          <w:b/>
          <w:sz w:val="20"/>
          <w:szCs w:val="20"/>
        </w:rPr>
        <w:t>Setup Time</w:t>
      </w:r>
      <w:r>
        <w:rPr>
          <w:sz w:val="20"/>
          <w:szCs w:val="20"/>
        </w:rPr>
        <w:t>: 60 minutes</w:t>
      </w:r>
    </w:p>
    <w:p w14:paraId="1317BD73" w14:textId="28E992E4" w:rsidR="00F10D8A" w:rsidRPr="003E71C8" w:rsidRDefault="00F10D8A" w:rsidP="00F10D8A">
      <w:pPr>
        <w:pStyle w:val="LabExerciseText"/>
        <w:rPr>
          <w:sz w:val="20"/>
          <w:szCs w:val="20"/>
        </w:rPr>
      </w:pPr>
      <w:r w:rsidRPr="003E71C8">
        <w:rPr>
          <w:b/>
          <w:sz w:val="20"/>
          <w:szCs w:val="20"/>
        </w:rPr>
        <w:t>Lab Folder</w:t>
      </w:r>
      <w:r w:rsidRPr="003E71C8">
        <w:rPr>
          <w:sz w:val="20"/>
          <w:szCs w:val="20"/>
        </w:rPr>
        <w:t>: C:\Student\Modules\</w:t>
      </w:r>
      <w:r>
        <w:rPr>
          <w:sz w:val="20"/>
          <w:szCs w:val="20"/>
        </w:rPr>
        <w:t>01</w:t>
      </w:r>
      <w:r w:rsidRPr="003E71C8">
        <w:rPr>
          <w:sz w:val="20"/>
          <w:szCs w:val="20"/>
        </w:rPr>
        <w:t>_</w:t>
      </w:r>
      <w:r>
        <w:rPr>
          <w:sz w:val="20"/>
          <w:szCs w:val="20"/>
        </w:rPr>
        <w:t>Intro</w:t>
      </w:r>
      <w:r w:rsidRPr="003E71C8">
        <w:rPr>
          <w:sz w:val="20"/>
          <w:szCs w:val="20"/>
        </w:rPr>
        <w:t>\Lab</w:t>
      </w:r>
    </w:p>
    <w:p w14:paraId="10CBA3B8" w14:textId="3D741A53" w:rsidR="00F10D8A" w:rsidRPr="00DD2A20" w:rsidRDefault="00F10D8A" w:rsidP="00DD2A20">
      <w:pPr>
        <w:pStyle w:val="LabExerciseText"/>
        <w:rPr>
          <w:sz w:val="20"/>
          <w:szCs w:val="20"/>
        </w:rPr>
      </w:pPr>
      <w:r>
        <w:rPr>
          <w:b/>
          <w:sz w:val="20"/>
          <w:szCs w:val="20"/>
        </w:rPr>
        <w:t>Overview</w:t>
      </w:r>
      <w:r>
        <w:rPr>
          <w:sz w:val="20"/>
          <w:szCs w:val="20"/>
        </w:rPr>
        <w:t xml:space="preserve">: </w:t>
      </w:r>
      <w:r w:rsidRPr="00675CD7">
        <w:rPr>
          <w:sz w:val="20"/>
          <w:szCs w:val="20"/>
        </w:rPr>
        <w:t xml:space="preserve">This </w:t>
      </w:r>
      <w:r>
        <w:rPr>
          <w:sz w:val="20"/>
          <w:szCs w:val="20"/>
        </w:rPr>
        <w:t xml:space="preserve">lab </w:t>
      </w:r>
      <w:r w:rsidR="008343FA">
        <w:rPr>
          <w:sz w:val="20"/>
          <w:szCs w:val="20"/>
        </w:rPr>
        <w:t xml:space="preserve">will teach you </w:t>
      </w:r>
      <w:r>
        <w:rPr>
          <w:sz w:val="20"/>
          <w:szCs w:val="20"/>
        </w:rPr>
        <w:t xml:space="preserve">how to get up and running with </w:t>
      </w:r>
      <w:r w:rsidR="008343FA">
        <w:rPr>
          <w:sz w:val="20"/>
          <w:szCs w:val="20"/>
        </w:rPr>
        <w:t xml:space="preserve">the </w:t>
      </w:r>
      <w:r>
        <w:rPr>
          <w:sz w:val="20"/>
          <w:szCs w:val="20"/>
        </w:rPr>
        <w:t xml:space="preserve">Power BI </w:t>
      </w:r>
      <w:r w:rsidR="008343FA">
        <w:rPr>
          <w:sz w:val="20"/>
          <w:szCs w:val="20"/>
        </w:rPr>
        <w:t xml:space="preserve">service to prepare for Power BI development. You will start by </w:t>
      </w:r>
      <w:r w:rsidR="005C6607">
        <w:rPr>
          <w:sz w:val="20"/>
          <w:szCs w:val="20"/>
        </w:rPr>
        <w:t xml:space="preserve">copy the student files to your local workstation. Next, you will log </w:t>
      </w:r>
      <w:r w:rsidR="008343FA">
        <w:rPr>
          <w:sz w:val="20"/>
          <w:szCs w:val="20"/>
        </w:rPr>
        <w:t xml:space="preserve">into an Azure AD user account that has been created for you in an Azure AD tenant shared by all students which has a domain name of </w:t>
      </w:r>
      <w:r w:rsidR="008343FA" w:rsidRPr="008343FA">
        <w:rPr>
          <w:b/>
          <w:sz w:val="20"/>
          <w:szCs w:val="20"/>
        </w:rPr>
        <w:t>powerbimvps.onmicrosoft.com</w:t>
      </w:r>
      <w:r w:rsidR="008343FA">
        <w:rPr>
          <w:sz w:val="20"/>
          <w:szCs w:val="20"/>
        </w:rPr>
        <w:t xml:space="preserve">. Once you </w:t>
      </w:r>
      <w:r w:rsidR="005C6607">
        <w:rPr>
          <w:sz w:val="20"/>
          <w:szCs w:val="20"/>
        </w:rPr>
        <w:t xml:space="preserve">have </w:t>
      </w:r>
      <w:r w:rsidR="008343FA">
        <w:rPr>
          <w:sz w:val="20"/>
          <w:szCs w:val="20"/>
        </w:rPr>
        <w:t>log</w:t>
      </w:r>
      <w:r w:rsidR="005C6607">
        <w:rPr>
          <w:sz w:val="20"/>
          <w:szCs w:val="20"/>
        </w:rPr>
        <w:t>ged</w:t>
      </w:r>
      <w:r w:rsidR="008343FA">
        <w:rPr>
          <w:sz w:val="20"/>
          <w:szCs w:val="20"/>
        </w:rPr>
        <w:t xml:space="preserve"> into the Power BI service</w:t>
      </w:r>
      <w:r w:rsidR="005C6607">
        <w:rPr>
          <w:sz w:val="20"/>
          <w:szCs w:val="20"/>
        </w:rPr>
        <w:t xml:space="preserve"> and started your 60 Power BI Pro trial</w:t>
      </w:r>
      <w:r w:rsidR="008343FA">
        <w:rPr>
          <w:sz w:val="20"/>
          <w:szCs w:val="20"/>
        </w:rPr>
        <w:t xml:space="preserve">, you will be able to upload PBIX files into your personal workspace and you can begin designing dashboard and reports in the browser. The lab will also step you through downloading and installing Power BI Desktop as well as publishing a Power BI Desktop </w:t>
      </w:r>
      <w:r w:rsidR="00DD2A20">
        <w:rPr>
          <w:sz w:val="20"/>
          <w:szCs w:val="20"/>
        </w:rPr>
        <w:t>project to the Power BI service.</w:t>
      </w:r>
      <w:r w:rsidR="005C6607">
        <w:rPr>
          <w:sz w:val="20"/>
          <w:szCs w:val="20"/>
        </w:rPr>
        <w:t xml:space="preserve"> You create a new app workspace and populate it with a dataset, a report and a dashboard. In the final exercise, you will use the Publish to Web feature together with Visual Studio to embed a Power BI report in a custom web page.</w:t>
      </w:r>
    </w:p>
    <w:p w14:paraId="1EDED735" w14:textId="72DB9E1C" w:rsidR="00CD71B9" w:rsidRDefault="007D5C56" w:rsidP="00F10D8A">
      <w:pPr>
        <w:pStyle w:val="Heading3"/>
      </w:pPr>
      <w:r>
        <w:t>Exercise 1: Copy the Student Lab Files to Your L</w:t>
      </w:r>
      <w:r w:rsidR="00CD71B9">
        <w:t>ocal PC</w:t>
      </w:r>
    </w:p>
    <w:p w14:paraId="4DCE425A" w14:textId="1AF997E7" w:rsidR="00CD71B9" w:rsidRDefault="00CD71B9" w:rsidP="005C6607">
      <w:pPr>
        <w:pStyle w:val="LabExerciseLeadIn"/>
      </w:pPr>
      <w:r>
        <w:t xml:space="preserve">Student files for this course are maintained in a GitHub fil repository at </w:t>
      </w:r>
      <w:hyperlink r:id="rId12" w:history="1">
        <w:r w:rsidRPr="00851576">
          <w:rPr>
            <w:rStyle w:val="Hyperlink"/>
            <w:rFonts w:ascii="Segoe UI" w:hAnsi="Segoe UI" w:cs="Segoe UI"/>
            <w:szCs w:val="20"/>
          </w:rPr>
          <w:t>https://github.com/CriticalPathTraining/DevInADay</w:t>
        </w:r>
      </w:hyperlink>
      <w:r>
        <w:rPr>
          <w:rFonts w:ascii="Segoe UI" w:hAnsi="Segoe UI" w:cs="Segoe UI"/>
          <w:color w:val="000000"/>
          <w:szCs w:val="20"/>
        </w:rPr>
        <w:t>.</w:t>
      </w:r>
      <w:r w:rsidR="00601147">
        <w:rPr>
          <w:rFonts w:ascii="Segoe UI" w:hAnsi="Segoe UI" w:cs="Segoe UI"/>
          <w:color w:val="000000"/>
          <w:szCs w:val="20"/>
        </w:rPr>
        <w:t xml:space="preserve"> You will download the student</w:t>
      </w:r>
      <w:r w:rsidR="005C6607">
        <w:rPr>
          <w:rFonts w:ascii="Segoe UI" w:hAnsi="Segoe UI" w:cs="Segoe UI"/>
          <w:color w:val="000000"/>
          <w:szCs w:val="20"/>
        </w:rPr>
        <w:t xml:space="preserve"> files from there</w:t>
      </w:r>
      <w:r w:rsidR="00601147">
        <w:rPr>
          <w:rFonts w:ascii="Segoe UI" w:hAnsi="Segoe UI" w:cs="Segoe UI"/>
          <w:color w:val="000000"/>
          <w:szCs w:val="20"/>
        </w:rPr>
        <w:t xml:space="preserve"> so you have a local copy on your PC workstation.</w:t>
      </w:r>
    </w:p>
    <w:p w14:paraId="6B4E144B" w14:textId="683D1DF2" w:rsidR="005C6607" w:rsidRDefault="005C6607" w:rsidP="005C6607">
      <w:pPr>
        <w:pStyle w:val="LabStepNumbered"/>
      </w:pPr>
      <w:r>
        <w:t xml:space="preserve">Navigate to the </w:t>
      </w:r>
      <w:proofErr w:type="spellStart"/>
      <w:r>
        <w:t>github</w:t>
      </w:r>
      <w:proofErr w:type="spellEnd"/>
      <w:r>
        <w:t xml:space="preserve"> repository</w:t>
      </w:r>
      <w:r w:rsidR="006B7C83">
        <w:t xml:space="preserve"> for this workshop</w:t>
      </w:r>
      <w:r>
        <w:t xml:space="preserve"> at </w:t>
      </w:r>
      <w:hyperlink r:id="rId13" w:history="1">
        <w:r w:rsidRPr="003B14E9">
          <w:rPr>
            <w:rStyle w:val="Hyperlink"/>
          </w:rPr>
          <w:t>https://github.com/CriticalPathTraining/DevInADay/</w:t>
        </w:r>
      </w:hyperlink>
      <w:r>
        <w:t xml:space="preserve">. </w:t>
      </w:r>
    </w:p>
    <w:p w14:paraId="7CD447D7" w14:textId="306018E0" w:rsidR="00CD71B9" w:rsidRPr="00077FAC" w:rsidRDefault="005C6607" w:rsidP="005C6607">
      <w:pPr>
        <w:pStyle w:val="LabStepScreenshot"/>
      </w:pPr>
      <w:r>
        <w:rPr>
          <w:noProof/>
        </w:rPr>
        <w:drawing>
          <wp:inline distT="0" distB="0" distL="0" distR="0" wp14:anchorId="11D626DE" wp14:editId="44579C7A">
            <wp:extent cx="4256834" cy="1987062"/>
            <wp:effectExtent l="19050" t="19050" r="1079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172" t="10628" b="15173"/>
                    <a:stretch/>
                  </pic:blipFill>
                  <pic:spPr bwMode="auto">
                    <a:xfrm>
                      <a:off x="0" y="0"/>
                      <a:ext cx="4288546" cy="200186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1E14C27" w14:textId="288F3B00" w:rsidR="005C6607" w:rsidRDefault="005C6607" w:rsidP="006B7C83">
      <w:pPr>
        <w:pStyle w:val="LabStepNumbered"/>
      </w:pPr>
      <w:r>
        <w:t xml:space="preserve">If you have GIT installed, you can </w:t>
      </w:r>
      <w:r w:rsidR="006B7C83">
        <w:t>run</w:t>
      </w:r>
      <w:r>
        <w:t xml:space="preserve"> the following command to automate downloading the student files</w:t>
      </w:r>
      <w:r w:rsidR="006B7C83">
        <w:t xml:space="preserve"> to your PC</w:t>
      </w:r>
      <w:r>
        <w:t>.</w:t>
      </w:r>
    </w:p>
    <w:p w14:paraId="1A1FA312" w14:textId="424FD602" w:rsidR="005C6607" w:rsidRDefault="006B7C83" w:rsidP="005C6607">
      <w:pPr>
        <w:pStyle w:val="LabStepCodeBlock"/>
      </w:pPr>
      <w:r w:rsidRPr="006B7C83">
        <w:t>git clone https://github.com/CriticalPathTraining/DevInADay.git c:\Student</w:t>
      </w:r>
    </w:p>
    <w:p w14:paraId="1F176BF0" w14:textId="12A8EF28" w:rsidR="006B7C83" w:rsidRDefault="006B7C83" w:rsidP="006B7C83">
      <w:pPr>
        <w:pStyle w:val="LabStepNumbered"/>
      </w:pPr>
      <w:r>
        <w:t xml:space="preserve">If you do not have GIT installed, you can download the master zip archive and extract the contents in a local folder. </w:t>
      </w:r>
    </w:p>
    <w:p w14:paraId="34B17392" w14:textId="77777777" w:rsidR="006B7C83" w:rsidRDefault="006B7C83" w:rsidP="006B7C83">
      <w:pPr>
        <w:pStyle w:val="LabStepNumberedLevel2"/>
      </w:pPr>
      <w:r>
        <w:t xml:space="preserve">Click on the following link: </w:t>
      </w:r>
      <w:hyperlink r:id="rId15" w:history="1">
        <w:r w:rsidRPr="003B14E9">
          <w:rPr>
            <w:rStyle w:val="Hyperlink"/>
          </w:rPr>
          <w:t>https://github.com/CriticalPathTraining/DevInADay/archive/master.zip</w:t>
        </w:r>
      </w:hyperlink>
      <w:r>
        <w:t>.</w:t>
      </w:r>
    </w:p>
    <w:p w14:paraId="3BAB823C" w14:textId="60A0E548" w:rsidR="006B7C83" w:rsidRDefault="006B7C83" w:rsidP="006B7C83">
      <w:pPr>
        <w:pStyle w:val="LabStepNumberedLevel2"/>
      </w:pPr>
      <w:r>
        <w:t xml:space="preserve">Once you have downloaded this zip archive you can extract the contents into a local directory named </w:t>
      </w:r>
      <w:r w:rsidRPr="006B7C83">
        <w:rPr>
          <w:b/>
        </w:rPr>
        <w:t>C:\Student</w:t>
      </w:r>
      <w:r>
        <w:t>.</w:t>
      </w:r>
    </w:p>
    <w:p w14:paraId="1D2C9219" w14:textId="4436AEEB" w:rsidR="006B7C83" w:rsidRDefault="006B7C83" w:rsidP="006B7C83">
      <w:pPr>
        <w:pStyle w:val="LabStepNumbered"/>
      </w:pPr>
      <w:r>
        <w:t xml:space="preserve">You should have now copied the student files for this workshop into a local folder named </w:t>
      </w:r>
      <w:r w:rsidRPr="006B7C83">
        <w:rPr>
          <w:b/>
        </w:rPr>
        <w:t>C:\Student</w:t>
      </w:r>
      <w:r>
        <w:t>.</w:t>
      </w:r>
    </w:p>
    <w:p w14:paraId="5C36641F" w14:textId="6AB55E74" w:rsidR="00CD71B9" w:rsidRDefault="006B7C83" w:rsidP="006B7C83">
      <w:pPr>
        <w:pStyle w:val="LabStepScreenshot"/>
        <w:rPr>
          <w:rStyle w:val="InLineUrl"/>
          <w:b w:val="0"/>
        </w:rPr>
      </w:pPr>
      <w:r>
        <w:rPr>
          <w:rStyle w:val="InLineUrl"/>
          <w:b w:val="0"/>
          <w:noProof/>
        </w:rPr>
        <w:drawing>
          <wp:inline distT="0" distB="0" distL="0" distR="0" wp14:anchorId="53A14CB7" wp14:editId="1EB857B3">
            <wp:extent cx="4108638" cy="1524000"/>
            <wp:effectExtent l="19050" t="1905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5905" cy="1537823"/>
                    </a:xfrm>
                    <a:prstGeom prst="rect">
                      <a:avLst/>
                    </a:prstGeom>
                    <a:noFill/>
                    <a:ln>
                      <a:solidFill>
                        <a:schemeClr val="bg1">
                          <a:lumMod val="50000"/>
                        </a:schemeClr>
                      </a:solidFill>
                    </a:ln>
                  </pic:spPr>
                </pic:pic>
              </a:graphicData>
            </a:graphic>
          </wp:inline>
        </w:drawing>
      </w:r>
    </w:p>
    <w:p w14:paraId="6F54937F" w14:textId="3932645D" w:rsidR="00F10D8A" w:rsidRDefault="00CD71B9" w:rsidP="00F10D8A">
      <w:pPr>
        <w:pStyle w:val="Heading3"/>
      </w:pPr>
      <w:r>
        <w:lastRenderedPageBreak/>
        <w:t>Exercise 2</w:t>
      </w:r>
      <w:r w:rsidR="00F10D8A">
        <w:t xml:space="preserve">: </w:t>
      </w:r>
      <w:r w:rsidR="00DD2A20">
        <w:t>Log into your User Account and Access the Power BI Service</w:t>
      </w:r>
    </w:p>
    <w:p w14:paraId="1AAB5E2F" w14:textId="62A12F8B" w:rsidR="00F10D8A" w:rsidRDefault="00F10D8A" w:rsidP="00F10D8A">
      <w:pPr>
        <w:pStyle w:val="LabExerciseLeadIn"/>
      </w:pPr>
      <w:r>
        <w:t xml:space="preserve">In this exercise, you will </w:t>
      </w:r>
      <w:r w:rsidR="00DD2A20">
        <w:t xml:space="preserve">log into an Azure Active Directory account that has been created for you to </w:t>
      </w:r>
      <w:r w:rsidR="006B7C83">
        <w:t xml:space="preserve">work inside the Power BI environment to </w:t>
      </w:r>
      <w:r w:rsidR="00DD2A20">
        <w:t>complete the lab exercises for this workshop</w:t>
      </w:r>
      <w:r>
        <w:t>.</w:t>
      </w:r>
      <w:r w:rsidR="00DD2A20">
        <w:t xml:space="preserve"> The account </w:t>
      </w:r>
      <w:r w:rsidR="00F42E36">
        <w:t xml:space="preserve">you will use </w:t>
      </w:r>
      <w:r w:rsidR="00DD2A20">
        <w:t xml:space="preserve">has been created in an Azure AD tenancy with a domain </w:t>
      </w:r>
      <w:r w:rsidR="00DD2A20">
        <w:rPr>
          <w:sz w:val="20"/>
          <w:szCs w:val="20"/>
        </w:rPr>
        <w:t xml:space="preserve">of </w:t>
      </w:r>
      <w:r w:rsidR="00DD2A20" w:rsidRPr="00F42E36">
        <w:rPr>
          <w:b/>
          <w:sz w:val="20"/>
          <w:szCs w:val="20"/>
        </w:rPr>
        <w:t>powerbimvps.onmicrosoft.com</w:t>
      </w:r>
      <w:r w:rsidR="00DD2A20">
        <w:rPr>
          <w:sz w:val="20"/>
          <w:szCs w:val="20"/>
        </w:rPr>
        <w:t>. Once you log in, you will be prompted to accept a Power BI Pro trial for 60 days able to access the Power BI service</w:t>
      </w:r>
      <w:r w:rsidR="00F42E36">
        <w:rPr>
          <w:sz w:val="20"/>
          <w:szCs w:val="20"/>
        </w:rPr>
        <w:t xml:space="preserve">. Once you accept the </w:t>
      </w:r>
      <w:proofErr w:type="gramStart"/>
      <w:r w:rsidR="00F42E36">
        <w:rPr>
          <w:sz w:val="20"/>
          <w:szCs w:val="20"/>
        </w:rPr>
        <w:t>60 day</w:t>
      </w:r>
      <w:proofErr w:type="gramEnd"/>
      <w:r w:rsidR="00F42E36">
        <w:rPr>
          <w:sz w:val="20"/>
          <w:szCs w:val="20"/>
        </w:rPr>
        <w:t xml:space="preserve"> trial, </w:t>
      </w:r>
      <w:r w:rsidR="00DD2A20">
        <w:rPr>
          <w:sz w:val="20"/>
          <w:szCs w:val="20"/>
        </w:rPr>
        <w:t>you</w:t>
      </w:r>
      <w:r w:rsidR="00F42E36">
        <w:rPr>
          <w:sz w:val="20"/>
          <w:szCs w:val="20"/>
        </w:rPr>
        <w:t xml:space="preserve"> will be able to access your personal workspace and begin creating datasets, reports and dashboards.</w:t>
      </w:r>
    </w:p>
    <w:p w14:paraId="206D6EAF" w14:textId="3AC559A0" w:rsidR="00DD2A20" w:rsidRDefault="00DD2A20" w:rsidP="00F10D8A">
      <w:pPr>
        <w:pStyle w:val="LabStepNumbered"/>
        <w:numPr>
          <w:ilvl w:val="0"/>
          <w:numId w:val="7"/>
        </w:numPr>
        <w:rPr>
          <w:sz w:val="20"/>
          <w:szCs w:val="20"/>
        </w:rPr>
      </w:pPr>
      <w:r>
        <w:rPr>
          <w:sz w:val="20"/>
          <w:szCs w:val="20"/>
        </w:rPr>
        <w:t xml:space="preserve">Make sure you have </w:t>
      </w:r>
      <w:r w:rsidR="00686E3A">
        <w:rPr>
          <w:sz w:val="20"/>
          <w:szCs w:val="20"/>
        </w:rPr>
        <w:t xml:space="preserve">obtained </w:t>
      </w:r>
      <w:r>
        <w:rPr>
          <w:sz w:val="20"/>
          <w:szCs w:val="20"/>
        </w:rPr>
        <w:t>the following information from the instructor</w:t>
      </w:r>
      <w:r w:rsidR="00686E3A">
        <w:rPr>
          <w:sz w:val="20"/>
          <w:szCs w:val="20"/>
        </w:rPr>
        <w:t xml:space="preserve"> about your user account</w:t>
      </w:r>
      <w:r>
        <w:rPr>
          <w:sz w:val="20"/>
          <w:szCs w:val="20"/>
        </w:rPr>
        <w:t>:</w:t>
      </w:r>
    </w:p>
    <w:p w14:paraId="4EA637BC" w14:textId="3AA2C791" w:rsidR="00DD2A20" w:rsidRDefault="00DD2A20" w:rsidP="00DD2A20">
      <w:pPr>
        <w:pStyle w:val="LabStepNumberedLevel2"/>
        <w:numPr>
          <w:ilvl w:val="1"/>
          <w:numId w:val="7"/>
        </w:numPr>
        <w:rPr>
          <w:sz w:val="20"/>
          <w:szCs w:val="20"/>
        </w:rPr>
      </w:pPr>
      <w:r>
        <w:rPr>
          <w:sz w:val="20"/>
          <w:szCs w:val="20"/>
        </w:rPr>
        <w:t xml:space="preserve">user account name (e.g. </w:t>
      </w:r>
      <w:r w:rsidRPr="00DD2A20">
        <w:rPr>
          <w:b/>
          <w:szCs w:val="20"/>
        </w:rPr>
        <w:t>CritialPathUser42.powerbimvps.onMicrosoft.com</w:t>
      </w:r>
      <w:r>
        <w:rPr>
          <w:sz w:val="20"/>
          <w:szCs w:val="20"/>
        </w:rPr>
        <w:t xml:space="preserve">) </w:t>
      </w:r>
    </w:p>
    <w:p w14:paraId="2F8B5EB4" w14:textId="731532AE" w:rsidR="00DD2A20" w:rsidRPr="00DD2A20" w:rsidRDefault="00DD2A20" w:rsidP="00DD2A20">
      <w:pPr>
        <w:pStyle w:val="LabStepNumberedLevel2"/>
        <w:numPr>
          <w:ilvl w:val="1"/>
          <w:numId w:val="7"/>
        </w:numPr>
        <w:rPr>
          <w:sz w:val="20"/>
          <w:szCs w:val="20"/>
        </w:rPr>
      </w:pPr>
      <w:r>
        <w:rPr>
          <w:sz w:val="20"/>
          <w:szCs w:val="20"/>
        </w:rPr>
        <w:t xml:space="preserve">Password: </w:t>
      </w:r>
      <w:r w:rsidRPr="00DD2A20">
        <w:rPr>
          <w:b/>
          <w:sz w:val="20"/>
          <w:szCs w:val="20"/>
        </w:rPr>
        <w:t>Pass@word1</w:t>
      </w:r>
    </w:p>
    <w:p w14:paraId="538CADC0" w14:textId="42CDA19C" w:rsidR="00686E3A" w:rsidRDefault="00686E3A" w:rsidP="00F10D8A">
      <w:pPr>
        <w:pStyle w:val="LabStepNumbered"/>
        <w:numPr>
          <w:ilvl w:val="0"/>
          <w:numId w:val="7"/>
        </w:numPr>
        <w:rPr>
          <w:sz w:val="20"/>
          <w:szCs w:val="20"/>
        </w:rPr>
      </w:pPr>
      <w:r>
        <w:rPr>
          <w:sz w:val="20"/>
          <w:szCs w:val="20"/>
        </w:rPr>
        <w:t>Log into the Power BI service using your new user account.</w:t>
      </w:r>
    </w:p>
    <w:p w14:paraId="65BDC406" w14:textId="2993B648" w:rsidR="00686E3A" w:rsidRPr="00686E3A" w:rsidRDefault="00686E3A" w:rsidP="00686E3A">
      <w:pPr>
        <w:pStyle w:val="LabStepNumberedLevel2"/>
        <w:numPr>
          <w:ilvl w:val="1"/>
          <w:numId w:val="7"/>
        </w:numPr>
        <w:rPr>
          <w:sz w:val="20"/>
          <w:szCs w:val="20"/>
        </w:rPr>
      </w:pPr>
      <w:r>
        <w:rPr>
          <w:sz w:val="20"/>
          <w:szCs w:val="20"/>
        </w:rPr>
        <w:t>Open a browser such as Chrome, Edge or Internet Explorer.</w:t>
      </w:r>
    </w:p>
    <w:p w14:paraId="3B48EC0B" w14:textId="2EA6E42F" w:rsidR="00F10D8A" w:rsidRPr="00686E3A" w:rsidRDefault="00F10D8A" w:rsidP="00686E3A">
      <w:pPr>
        <w:pStyle w:val="LabStepNumberedLevel2"/>
        <w:numPr>
          <w:ilvl w:val="1"/>
          <w:numId w:val="7"/>
        </w:numPr>
        <w:rPr>
          <w:sz w:val="20"/>
          <w:szCs w:val="20"/>
        </w:rPr>
      </w:pPr>
      <w:r w:rsidRPr="00686E3A">
        <w:rPr>
          <w:sz w:val="20"/>
          <w:szCs w:val="20"/>
        </w:rPr>
        <w:t>Navigate to the following URL:</w:t>
      </w:r>
    </w:p>
    <w:p w14:paraId="779439F5" w14:textId="150238EE" w:rsidR="00F10D8A" w:rsidRPr="00630874" w:rsidRDefault="005A6C1D" w:rsidP="00F10D8A">
      <w:pPr>
        <w:pStyle w:val="LabStepCodeBlock"/>
      </w:pPr>
      <w:hyperlink r:id="rId17" w:history="1">
        <w:r w:rsidR="00686E3A" w:rsidRPr="00851576">
          <w:rPr>
            <w:rStyle w:val="Hyperlink"/>
          </w:rPr>
          <w:t>https://app.powerbi.com</w:t>
        </w:r>
      </w:hyperlink>
      <w:r w:rsidR="00686E3A">
        <w:t xml:space="preserve"> </w:t>
      </w:r>
    </w:p>
    <w:p w14:paraId="0C8075A7" w14:textId="4DC09351" w:rsidR="00F10D8A" w:rsidRDefault="00F42E36" w:rsidP="00686E3A">
      <w:pPr>
        <w:pStyle w:val="LabStepNumberedLevel2"/>
      </w:pPr>
      <w:r>
        <w:t xml:space="preserve">When prompted to sign in, enter the user account name that has been provided to you and a password of </w:t>
      </w:r>
      <w:r w:rsidRPr="00F42E36">
        <w:rPr>
          <w:b/>
        </w:rPr>
        <w:t>Pass@word1</w:t>
      </w:r>
      <w:r w:rsidR="00F10D8A">
        <w:t>.</w:t>
      </w:r>
      <w:r>
        <w:t xml:space="preserve"> Click the </w:t>
      </w:r>
      <w:r w:rsidRPr="00F42E36">
        <w:rPr>
          <w:b/>
        </w:rPr>
        <w:t>Sign in</w:t>
      </w:r>
      <w:r>
        <w:t xml:space="preserve"> button to begin the initial log in sequence.</w:t>
      </w:r>
    </w:p>
    <w:p w14:paraId="539B12BF" w14:textId="04C88417" w:rsidR="00686E3A" w:rsidRDefault="00686E3A" w:rsidP="00686E3A">
      <w:pPr>
        <w:pStyle w:val="LabStepScreenshotLevel2"/>
      </w:pPr>
      <w:r>
        <w:drawing>
          <wp:inline distT="0" distB="0" distL="0" distR="0" wp14:anchorId="04D1B912" wp14:editId="16AF29A1">
            <wp:extent cx="4548261" cy="2227384"/>
            <wp:effectExtent l="19050" t="19050" r="2413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6327" cy="2246026"/>
                    </a:xfrm>
                    <a:prstGeom prst="rect">
                      <a:avLst/>
                    </a:prstGeom>
                    <a:noFill/>
                    <a:ln w="3175">
                      <a:solidFill>
                        <a:schemeClr val="tx1">
                          <a:lumMod val="50000"/>
                          <a:lumOff val="50000"/>
                        </a:schemeClr>
                      </a:solidFill>
                    </a:ln>
                  </pic:spPr>
                </pic:pic>
              </a:graphicData>
            </a:graphic>
          </wp:inline>
        </w:drawing>
      </w:r>
    </w:p>
    <w:p w14:paraId="69521943" w14:textId="5730AB82" w:rsidR="00686E3A" w:rsidRDefault="00F42E36" w:rsidP="00686E3A">
      <w:pPr>
        <w:pStyle w:val="LabStepNumberedLevel2"/>
      </w:pPr>
      <w:r>
        <w:t>When prompted to update your password, enter a new password that you can remember for the entire day of this workshop ;)</w:t>
      </w:r>
    </w:p>
    <w:p w14:paraId="651BAF00" w14:textId="6DC71BB9" w:rsidR="00686E3A" w:rsidRDefault="00686E3A" w:rsidP="00686E3A">
      <w:pPr>
        <w:pStyle w:val="LabStepScreenshotLevel2"/>
      </w:pPr>
      <w:r>
        <w:drawing>
          <wp:inline distT="0" distB="0" distL="0" distR="0" wp14:anchorId="75258567" wp14:editId="48F358E5">
            <wp:extent cx="4505179" cy="2502877"/>
            <wp:effectExtent l="19050" t="19050" r="1016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3168" cy="2523982"/>
                    </a:xfrm>
                    <a:prstGeom prst="rect">
                      <a:avLst/>
                    </a:prstGeom>
                    <a:noFill/>
                    <a:ln>
                      <a:solidFill>
                        <a:schemeClr val="tx1">
                          <a:lumMod val="50000"/>
                          <a:lumOff val="50000"/>
                        </a:schemeClr>
                      </a:solidFill>
                    </a:ln>
                  </pic:spPr>
                </pic:pic>
              </a:graphicData>
            </a:graphic>
          </wp:inline>
        </w:drawing>
      </w:r>
    </w:p>
    <w:p w14:paraId="75618CB8" w14:textId="5C105B35" w:rsidR="00686E3A" w:rsidRDefault="00F42E36" w:rsidP="00686E3A">
      <w:pPr>
        <w:pStyle w:val="LabStepNumberedLevel2"/>
      </w:pPr>
      <w:r>
        <w:lastRenderedPageBreak/>
        <w:t xml:space="preserve">You should now be prompted with a Power BI Sign in page. Click </w:t>
      </w:r>
      <w:r w:rsidRPr="00F42E36">
        <w:rPr>
          <w:b/>
        </w:rPr>
        <w:t>Sign in</w:t>
      </w:r>
      <w:r>
        <w:t>.</w:t>
      </w:r>
    </w:p>
    <w:p w14:paraId="3FBA715D" w14:textId="28F907C4" w:rsidR="00686E3A" w:rsidRDefault="00CD71B9" w:rsidP="00CD71B9">
      <w:pPr>
        <w:pStyle w:val="LabStepScreenshotLevel2"/>
      </w:pPr>
      <w:r>
        <w:drawing>
          <wp:inline distT="0" distB="0" distL="0" distR="0" wp14:anchorId="2C55FB96" wp14:editId="2DD38C04">
            <wp:extent cx="2949262" cy="1287298"/>
            <wp:effectExtent l="19050" t="19050" r="2286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1479" cy="1305725"/>
                    </a:xfrm>
                    <a:prstGeom prst="rect">
                      <a:avLst/>
                    </a:prstGeom>
                    <a:noFill/>
                    <a:ln>
                      <a:solidFill>
                        <a:schemeClr val="tx1">
                          <a:lumMod val="50000"/>
                          <a:lumOff val="50000"/>
                        </a:schemeClr>
                      </a:solidFill>
                    </a:ln>
                  </pic:spPr>
                </pic:pic>
              </a:graphicData>
            </a:graphic>
          </wp:inline>
        </w:drawing>
      </w:r>
    </w:p>
    <w:p w14:paraId="4B48105C" w14:textId="30F44474" w:rsidR="00686E3A" w:rsidRDefault="00541416" w:rsidP="00686E3A">
      <w:pPr>
        <w:pStyle w:val="LabStepNumberedLevel2"/>
      </w:pPr>
      <w:r>
        <w:t xml:space="preserve">Next click the </w:t>
      </w:r>
      <w:r w:rsidRPr="00541416">
        <w:rPr>
          <w:b/>
        </w:rPr>
        <w:t>Start</w:t>
      </w:r>
      <w:r>
        <w:t xml:space="preserve"> button.</w:t>
      </w:r>
    </w:p>
    <w:p w14:paraId="414DBFE8" w14:textId="78B1B4BF" w:rsidR="00CD71B9" w:rsidRDefault="00CD71B9" w:rsidP="00CD71B9">
      <w:pPr>
        <w:pStyle w:val="LabStepScreenshotLevel2"/>
      </w:pPr>
      <w:r>
        <w:drawing>
          <wp:inline distT="0" distB="0" distL="0" distR="0" wp14:anchorId="492B35B1" wp14:editId="645CD2CF">
            <wp:extent cx="3013656" cy="1573797"/>
            <wp:effectExtent l="19050" t="19050" r="15875"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6128" cy="1595977"/>
                    </a:xfrm>
                    <a:prstGeom prst="rect">
                      <a:avLst/>
                    </a:prstGeom>
                    <a:noFill/>
                    <a:ln>
                      <a:solidFill>
                        <a:schemeClr val="tx1">
                          <a:lumMod val="50000"/>
                          <a:lumOff val="50000"/>
                        </a:schemeClr>
                      </a:solidFill>
                    </a:ln>
                  </pic:spPr>
                </pic:pic>
              </a:graphicData>
            </a:graphic>
          </wp:inline>
        </w:drawing>
      </w:r>
    </w:p>
    <w:p w14:paraId="1CB1AA14" w14:textId="19D9BD3E" w:rsidR="00CD71B9" w:rsidRDefault="00541416" w:rsidP="00686E3A">
      <w:pPr>
        <w:pStyle w:val="LabStepNumberedLevel2"/>
      </w:pPr>
      <w:r>
        <w:t>Skip by the next page which asks if you want to invite more people.</w:t>
      </w:r>
    </w:p>
    <w:p w14:paraId="22593C2B" w14:textId="7DD0B696" w:rsidR="00CD71B9" w:rsidRDefault="00CD71B9" w:rsidP="00CD71B9">
      <w:pPr>
        <w:pStyle w:val="LabStepScreenshotLevel2"/>
      </w:pPr>
      <w:r>
        <w:drawing>
          <wp:inline distT="0" distB="0" distL="0" distR="0" wp14:anchorId="77DCED32" wp14:editId="0B7C510E">
            <wp:extent cx="2818281" cy="1841679"/>
            <wp:effectExtent l="19050" t="19050" r="2032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 b="6646"/>
                    <a:stretch/>
                  </pic:blipFill>
                  <pic:spPr bwMode="auto">
                    <a:xfrm>
                      <a:off x="0" y="0"/>
                      <a:ext cx="2867288" cy="187370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08D2EA" w14:textId="6193938A" w:rsidR="00CD71B9" w:rsidRDefault="00601147" w:rsidP="00686E3A">
      <w:pPr>
        <w:pStyle w:val="LabStepNumberedLevel2"/>
      </w:pPr>
      <w:r>
        <w:t xml:space="preserve">When you </w:t>
      </w:r>
      <w:r w:rsidR="00541416">
        <w:t xml:space="preserve">see the </w:t>
      </w:r>
      <w:r w:rsidR="00541416" w:rsidRPr="00541416">
        <w:rPr>
          <w:b/>
        </w:rPr>
        <w:t>Welcome to Power BI</w:t>
      </w:r>
      <w:r w:rsidR="00541416">
        <w:t xml:space="preserve"> dialog as shown in the following screenshot</w:t>
      </w:r>
      <w:r>
        <w:t>, c</w:t>
      </w:r>
      <w:r w:rsidR="00541416">
        <w:t xml:space="preserve">lick the </w:t>
      </w:r>
      <w:r w:rsidR="00541416" w:rsidRPr="00541416">
        <w:rPr>
          <w:b/>
        </w:rPr>
        <w:t>Yes, start trial!</w:t>
      </w:r>
      <w:r w:rsidR="00541416">
        <w:t xml:space="preserve"> Button.</w:t>
      </w:r>
    </w:p>
    <w:p w14:paraId="7E8F756C" w14:textId="1D6C0783" w:rsidR="00CD71B9" w:rsidRDefault="00CD71B9" w:rsidP="00CD71B9">
      <w:pPr>
        <w:pStyle w:val="LabStepScreenshotLevel2"/>
      </w:pPr>
      <w:r>
        <w:drawing>
          <wp:inline distT="0" distB="0" distL="0" distR="0" wp14:anchorId="3EA0C5CC" wp14:editId="68B99AB8">
            <wp:extent cx="2313902" cy="1803042"/>
            <wp:effectExtent l="0" t="0" r="0"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51437" cy="1832290"/>
                    </a:xfrm>
                    <a:prstGeom prst="rect">
                      <a:avLst/>
                    </a:prstGeom>
                    <a:noFill/>
                    <a:ln>
                      <a:noFill/>
                    </a:ln>
                  </pic:spPr>
                </pic:pic>
              </a:graphicData>
            </a:graphic>
          </wp:inline>
        </w:drawing>
      </w:r>
    </w:p>
    <w:p w14:paraId="31314F7F" w14:textId="687409B2" w:rsidR="00CD71B9" w:rsidRDefault="00541416" w:rsidP="00686E3A">
      <w:pPr>
        <w:pStyle w:val="LabStepNumberedLevel2"/>
      </w:pPr>
      <w:r>
        <w:lastRenderedPageBreak/>
        <w:t>You should now be signed into Power BI and running within your personal workspace.</w:t>
      </w:r>
    </w:p>
    <w:p w14:paraId="5DA63F2D" w14:textId="68183241" w:rsidR="00CD71B9" w:rsidRDefault="00CD71B9" w:rsidP="00CD71B9">
      <w:pPr>
        <w:pStyle w:val="LabStepScreenshotLevel2"/>
      </w:pPr>
      <w:r>
        <w:drawing>
          <wp:inline distT="0" distB="0" distL="0" distR="0" wp14:anchorId="034CD6BC" wp14:editId="23BFD11D">
            <wp:extent cx="4295188" cy="275607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8205" cy="2764432"/>
                    </a:xfrm>
                    <a:prstGeom prst="rect">
                      <a:avLst/>
                    </a:prstGeom>
                  </pic:spPr>
                </pic:pic>
              </a:graphicData>
            </a:graphic>
          </wp:inline>
        </w:drawing>
      </w:r>
    </w:p>
    <w:p w14:paraId="56FC4E7E" w14:textId="77C1884A" w:rsidR="00F10D8A" w:rsidRDefault="00CD71B9" w:rsidP="00F10D8A">
      <w:pPr>
        <w:pStyle w:val="Heading3"/>
      </w:pPr>
      <w:r>
        <w:t>Exercise 3</w:t>
      </w:r>
      <w:r w:rsidR="00F10D8A">
        <w:t xml:space="preserve">: </w:t>
      </w:r>
      <w:r>
        <w:t>Upload a PBIX File to Your Personal Workspace</w:t>
      </w:r>
    </w:p>
    <w:p w14:paraId="285C1C68" w14:textId="7E1B35F1" w:rsidR="00F10D8A" w:rsidRDefault="00F10D8A" w:rsidP="00F10D8A">
      <w:pPr>
        <w:pStyle w:val="LabExerciseLeadIn"/>
      </w:pPr>
      <w:r>
        <w:t>Now</w:t>
      </w:r>
      <w:r w:rsidR="00541416">
        <w:t xml:space="preserve"> that you are signed in as a Power BI Pro user</w:t>
      </w:r>
      <w:r>
        <w:t xml:space="preserve">, you </w:t>
      </w:r>
      <w:r w:rsidR="00541416">
        <w:t xml:space="preserve">can </w:t>
      </w:r>
      <w:r>
        <w:t>begin working with Power BI</w:t>
      </w:r>
      <w:r w:rsidR="00541416">
        <w:t xml:space="preserve"> to create new datasets, reports and dashboards. </w:t>
      </w:r>
      <w:r>
        <w:t xml:space="preserve">In this </w:t>
      </w:r>
      <w:r w:rsidR="00541416">
        <w:t>exercise,</w:t>
      </w:r>
      <w:r>
        <w:t xml:space="preserve"> you will </w:t>
      </w:r>
      <w:r w:rsidR="00601147">
        <w:t>import</w:t>
      </w:r>
      <w:r>
        <w:t xml:space="preserve"> </w:t>
      </w:r>
      <w:r w:rsidR="00541416">
        <w:t xml:space="preserve">a PBIX project file </w:t>
      </w:r>
      <w:r w:rsidR="00601147">
        <w:t xml:space="preserve">into your personal workspace </w:t>
      </w:r>
      <w:r>
        <w:t>to create a new dataset</w:t>
      </w:r>
      <w:r w:rsidR="00541416">
        <w:t xml:space="preserve"> and report.</w:t>
      </w:r>
    </w:p>
    <w:p w14:paraId="6B71E4C8" w14:textId="74EC3132" w:rsidR="00F10D8A" w:rsidRDefault="00F10D8A" w:rsidP="006C4EED">
      <w:pPr>
        <w:pStyle w:val="LabStepNumbered"/>
        <w:numPr>
          <w:ilvl w:val="0"/>
          <w:numId w:val="28"/>
        </w:numPr>
      </w:pPr>
      <w:r>
        <w:t xml:space="preserve">At this point, you should be at the </w:t>
      </w:r>
      <w:r w:rsidRPr="00601147">
        <w:rPr>
          <w:b/>
        </w:rPr>
        <w:t>Welcome to Power BI</w:t>
      </w:r>
      <w:r>
        <w:t xml:space="preserve"> page</w:t>
      </w:r>
      <w:r w:rsidR="00601147">
        <w:t xml:space="preserve"> where you were at the end of the previous exercise</w:t>
      </w:r>
      <w:r>
        <w:t>.</w:t>
      </w:r>
    </w:p>
    <w:p w14:paraId="655D4811" w14:textId="59FC7787" w:rsidR="00F10D8A" w:rsidRDefault="00F10D8A" w:rsidP="00F10D8A">
      <w:pPr>
        <w:pStyle w:val="LabStepNumbered"/>
      </w:pPr>
      <w:r>
        <w:t xml:space="preserve">Import </w:t>
      </w:r>
      <w:r w:rsidR="00541416">
        <w:t>a PBIX project file into your personal workspace</w:t>
      </w:r>
      <w:r>
        <w:t>.</w:t>
      </w:r>
    </w:p>
    <w:p w14:paraId="46A2AA90" w14:textId="77777777" w:rsidR="00F10D8A" w:rsidRDefault="00F10D8A" w:rsidP="00F10D8A">
      <w:pPr>
        <w:pStyle w:val="LabStepNumberedLevel2"/>
      </w:pPr>
      <w:r>
        <w:t xml:space="preserve">Click in the </w:t>
      </w:r>
      <w:r w:rsidRPr="007E13E3">
        <w:rPr>
          <w:b/>
        </w:rPr>
        <w:t>Get</w:t>
      </w:r>
      <w:r>
        <w:t xml:space="preserve"> button in the </w:t>
      </w:r>
      <w:r w:rsidRPr="007E13E3">
        <w:rPr>
          <w:b/>
        </w:rPr>
        <w:t>Files</w:t>
      </w:r>
      <w:r>
        <w:t xml:space="preserve"> tile under the </w:t>
      </w:r>
      <w:r w:rsidRPr="007E13E3">
        <w:rPr>
          <w:b/>
        </w:rPr>
        <w:t>Import or Connect to Data</w:t>
      </w:r>
      <w:r>
        <w:t xml:space="preserve"> section header.</w:t>
      </w:r>
    </w:p>
    <w:p w14:paraId="69762FD9" w14:textId="77777777" w:rsidR="00F10D8A" w:rsidRDefault="00F10D8A" w:rsidP="00F10D8A">
      <w:pPr>
        <w:pStyle w:val="LabStepScreenshotLevel2"/>
      </w:pPr>
      <w:r>
        <w:drawing>
          <wp:inline distT="0" distB="0" distL="0" distR="0" wp14:anchorId="5A0EEC8F" wp14:editId="47CA2EA6">
            <wp:extent cx="4325815" cy="1453962"/>
            <wp:effectExtent l="19050" t="19050" r="17780" b="133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1744" cy="1489566"/>
                    </a:xfrm>
                    <a:prstGeom prst="rect">
                      <a:avLst/>
                    </a:prstGeom>
                    <a:noFill/>
                    <a:ln>
                      <a:solidFill>
                        <a:schemeClr val="bg1">
                          <a:lumMod val="50000"/>
                        </a:schemeClr>
                      </a:solidFill>
                    </a:ln>
                  </pic:spPr>
                </pic:pic>
              </a:graphicData>
            </a:graphic>
          </wp:inline>
        </w:drawing>
      </w:r>
    </w:p>
    <w:p w14:paraId="76169A5B" w14:textId="7506302F" w:rsidR="00F10D8A" w:rsidRDefault="00F10D8A" w:rsidP="00F10D8A">
      <w:pPr>
        <w:pStyle w:val="LabStepNumberedLevel2"/>
      </w:pPr>
      <w:r>
        <w:t xml:space="preserve">On the next page you should see several tiles which indicate your choices for the location of the file you would like to connect to or import. Click on the tile with the caption </w:t>
      </w:r>
      <w:r w:rsidR="00541416">
        <w:rPr>
          <w:b/>
        </w:rPr>
        <w:t>Local File</w:t>
      </w:r>
      <w:r>
        <w:t xml:space="preserve"> so you can import </w:t>
      </w:r>
      <w:r w:rsidR="00541416">
        <w:t>a PBIX file from inside your student folder</w:t>
      </w:r>
      <w:r>
        <w:t>.</w:t>
      </w:r>
    </w:p>
    <w:p w14:paraId="5C2C7EEE" w14:textId="2E38EA22" w:rsidR="00F10D8A" w:rsidRDefault="00F10D8A" w:rsidP="00F10D8A">
      <w:pPr>
        <w:pStyle w:val="LabStepScreenshotLevel2"/>
      </w:pPr>
      <w:r>
        <w:drawing>
          <wp:inline distT="0" distB="0" distL="0" distR="0" wp14:anchorId="5E8046FF" wp14:editId="060308F2">
            <wp:extent cx="5048518" cy="1513946"/>
            <wp:effectExtent l="19050" t="19050" r="19050" b="1016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9153" cy="1532129"/>
                    </a:xfrm>
                    <a:prstGeom prst="rect">
                      <a:avLst/>
                    </a:prstGeom>
                    <a:noFill/>
                    <a:ln>
                      <a:solidFill>
                        <a:schemeClr val="bg1">
                          <a:lumMod val="50000"/>
                        </a:schemeClr>
                      </a:solidFill>
                    </a:ln>
                  </pic:spPr>
                </pic:pic>
              </a:graphicData>
            </a:graphic>
          </wp:inline>
        </w:drawing>
      </w:r>
    </w:p>
    <w:p w14:paraId="587AEAF9" w14:textId="3260FF2C" w:rsidR="00601147" w:rsidRDefault="00601147" w:rsidP="00601147">
      <w:pPr>
        <w:pStyle w:val="LabStepNumberedLevel2"/>
      </w:pPr>
      <w:r>
        <w:lastRenderedPageBreak/>
        <w:t xml:space="preserve">When prompted with the </w:t>
      </w:r>
      <w:r w:rsidRPr="00601147">
        <w:rPr>
          <w:b/>
        </w:rPr>
        <w:t>Open</w:t>
      </w:r>
      <w:r>
        <w:t xml:space="preserve"> dialog, select the PBIX file named </w:t>
      </w:r>
      <w:r w:rsidRPr="00601147">
        <w:rPr>
          <w:b/>
        </w:rPr>
        <w:t xml:space="preserve">C:\Student\PBIX\Wingtip Sales </w:t>
      </w:r>
      <w:proofErr w:type="spellStart"/>
      <w:r w:rsidRPr="00601147">
        <w:rPr>
          <w:b/>
        </w:rPr>
        <w:t>Analysis.pbix</w:t>
      </w:r>
      <w:proofErr w:type="spellEnd"/>
      <w:r>
        <w:t xml:space="preserve"> and then click </w:t>
      </w:r>
      <w:r w:rsidRPr="00601147">
        <w:rPr>
          <w:b/>
        </w:rPr>
        <w:t>Open</w:t>
      </w:r>
      <w:r>
        <w:t>.</w:t>
      </w:r>
    </w:p>
    <w:p w14:paraId="75F50E6E" w14:textId="2E0E8904" w:rsidR="00541416" w:rsidRDefault="00541416" w:rsidP="00F10D8A">
      <w:pPr>
        <w:pStyle w:val="LabStepScreenshotLevel2"/>
      </w:pPr>
      <w:r>
        <w:drawing>
          <wp:inline distT="0" distB="0" distL="0" distR="0" wp14:anchorId="44ED5A47" wp14:editId="3C627982">
            <wp:extent cx="3921193" cy="162838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4999" cy="1650728"/>
                    </a:xfrm>
                    <a:prstGeom prst="rect">
                      <a:avLst/>
                    </a:prstGeom>
                  </pic:spPr>
                </pic:pic>
              </a:graphicData>
            </a:graphic>
          </wp:inline>
        </w:drawing>
      </w:r>
    </w:p>
    <w:p w14:paraId="7EAB1E24" w14:textId="462B027A" w:rsidR="00601147" w:rsidRDefault="00601147" w:rsidP="00601147">
      <w:pPr>
        <w:pStyle w:val="LabStepNumberedLevel2"/>
      </w:pPr>
      <w:r>
        <w:t>It will take the Power BI services a few seconds to complete the upload.</w:t>
      </w:r>
    </w:p>
    <w:p w14:paraId="5A78931D" w14:textId="514E138A" w:rsidR="00B56669" w:rsidRDefault="00B56669" w:rsidP="00F10D8A">
      <w:pPr>
        <w:pStyle w:val="LabStepScreenshotLevel2"/>
      </w:pPr>
      <w:r>
        <w:drawing>
          <wp:inline distT="0" distB="0" distL="0" distR="0" wp14:anchorId="302692F9" wp14:editId="777F57FD">
            <wp:extent cx="1951032" cy="1378039"/>
            <wp:effectExtent l="19050" t="19050" r="1143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4365" cy="1408646"/>
                    </a:xfrm>
                    <a:prstGeom prst="rect">
                      <a:avLst/>
                    </a:prstGeom>
                    <a:noFill/>
                    <a:ln>
                      <a:solidFill>
                        <a:schemeClr val="tx1">
                          <a:lumMod val="95000"/>
                          <a:lumOff val="5000"/>
                        </a:schemeClr>
                      </a:solidFill>
                    </a:ln>
                  </pic:spPr>
                </pic:pic>
              </a:graphicData>
            </a:graphic>
          </wp:inline>
        </w:drawing>
      </w:r>
    </w:p>
    <w:p w14:paraId="7CF0FBDD" w14:textId="539DCD2F" w:rsidR="00781998" w:rsidRDefault="00781998" w:rsidP="00781998">
      <w:pPr>
        <w:pStyle w:val="LabStepNumbered"/>
      </w:pPr>
      <w:r>
        <w:t xml:space="preserve">When the PBIX </w:t>
      </w:r>
      <w:proofErr w:type="gramStart"/>
      <w:r>
        <w:t>import</w:t>
      </w:r>
      <w:proofErr w:type="gramEnd"/>
      <w:r>
        <w:t xml:space="preserve"> process completes, inspect what content has added to your personal workspace.</w:t>
      </w:r>
    </w:p>
    <w:p w14:paraId="3B506C47" w14:textId="5BDC5CBE" w:rsidR="00601147" w:rsidRDefault="0075533A" w:rsidP="00601147">
      <w:pPr>
        <w:pStyle w:val="LabStepNumberedLevel2"/>
      </w:pPr>
      <w:r>
        <w:t>Y</w:t>
      </w:r>
      <w:r w:rsidR="00781998">
        <w:t xml:space="preserve">ou </w:t>
      </w:r>
      <w:r>
        <w:t xml:space="preserve">should be able to </w:t>
      </w:r>
      <w:r w:rsidR="00781998">
        <w:t xml:space="preserve">see that the Power BI service has created a new dashboard with the same name as the PBIX file which </w:t>
      </w:r>
      <w:r>
        <w:t xml:space="preserve">in this case </w:t>
      </w:r>
      <w:r w:rsidR="00781998">
        <w:t xml:space="preserve">is </w:t>
      </w:r>
      <w:r w:rsidR="00781998" w:rsidRPr="00781998">
        <w:rPr>
          <w:b/>
        </w:rPr>
        <w:t xml:space="preserve">Wingtip Sales </w:t>
      </w:r>
      <w:proofErr w:type="spellStart"/>
      <w:r w:rsidR="00781998" w:rsidRPr="00781998">
        <w:rPr>
          <w:b/>
        </w:rPr>
        <w:t>Analysis.pbix</w:t>
      </w:r>
      <w:proofErr w:type="spellEnd"/>
      <w:r w:rsidR="00781998">
        <w:t xml:space="preserve">. Click the </w:t>
      </w:r>
      <w:r w:rsidR="00781998" w:rsidRPr="0075533A">
        <w:rPr>
          <w:b/>
        </w:rPr>
        <w:t>Delete</w:t>
      </w:r>
      <w:r w:rsidR="00781998">
        <w:t xml:space="preserve"> icon to delete this dashboard.</w:t>
      </w:r>
    </w:p>
    <w:p w14:paraId="08276449" w14:textId="32A57F2E" w:rsidR="00B56669" w:rsidRDefault="00B56669" w:rsidP="00F10D8A">
      <w:pPr>
        <w:pStyle w:val="LabStepScreenshotLevel2"/>
      </w:pPr>
      <w:r>
        <w:drawing>
          <wp:inline distT="0" distB="0" distL="0" distR="0" wp14:anchorId="79E7B80C" wp14:editId="2E5AE612">
            <wp:extent cx="5218547" cy="1571223"/>
            <wp:effectExtent l="19050" t="19050" r="2032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0516" cy="1580848"/>
                    </a:xfrm>
                    <a:prstGeom prst="rect">
                      <a:avLst/>
                    </a:prstGeom>
                    <a:noFill/>
                    <a:ln>
                      <a:solidFill>
                        <a:schemeClr val="tx1">
                          <a:lumMod val="50000"/>
                          <a:lumOff val="50000"/>
                        </a:schemeClr>
                      </a:solidFill>
                    </a:ln>
                  </pic:spPr>
                </pic:pic>
              </a:graphicData>
            </a:graphic>
          </wp:inline>
        </w:drawing>
      </w:r>
    </w:p>
    <w:p w14:paraId="3EE11AA6" w14:textId="14CFE880" w:rsidR="00781998" w:rsidRDefault="00781998" w:rsidP="00781998">
      <w:pPr>
        <w:pStyle w:val="LabStepNumberedLevel2"/>
      </w:pPr>
      <w:r>
        <w:t xml:space="preserve">Navigate to the </w:t>
      </w:r>
      <w:r w:rsidRPr="00781998">
        <w:rPr>
          <w:b/>
        </w:rPr>
        <w:t>Datasets</w:t>
      </w:r>
      <w:r>
        <w:t xml:space="preserve"> view and verify you can see a new dataset named </w:t>
      </w:r>
      <w:r w:rsidRPr="00781998">
        <w:rPr>
          <w:b/>
        </w:rPr>
        <w:t>Wingtip Sales Analysis</w:t>
      </w:r>
      <w:r>
        <w:t>.</w:t>
      </w:r>
    </w:p>
    <w:p w14:paraId="120CE393" w14:textId="31FFDB43" w:rsidR="00B56669" w:rsidRDefault="00B56669" w:rsidP="00F10D8A">
      <w:pPr>
        <w:pStyle w:val="LabStepScreenshotLevel2"/>
      </w:pPr>
      <w:r>
        <w:drawing>
          <wp:inline distT="0" distB="0" distL="0" distR="0" wp14:anchorId="21DCCAC6" wp14:editId="0CDFC23A">
            <wp:extent cx="5186324" cy="1493950"/>
            <wp:effectExtent l="19050" t="19050" r="1460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6684" cy="1522859"/>
                    </a:xfrm>
                    <a:prstGeom prst="rect">
                      <a:avLst/>
                    </a:prstGeom>
                    <a:noFill/>
                    <a:ln>
                      <a:solidFill>
                        <a:schemeClr val="tx1">
                          <a:lumMod val="50000"/>
                          <a:lumOff val="50000"/>
                        </a:schemeClr>
                      </a:solidFill>
                    </a:ln>
                  </pic:spPr>
                </pic:pic>
              </a:graphicData>
            </a:graphic>
          </wp:inline>
        </w:drawing>
      </w:r>
    </w:p>
    <w:p w14:paraId="3F8B5462" w14:textId="12774FC5" w:rsidR="00781998" w:rsidRDefault="0075533A" w:rsidP="00781998">
      <w:pPr>
        <w:pStyle w:val="LabStepNumberedLevel2"/>
      </w:pPr>
      <w:r>
        <w:lastRenderedPageBreak/>
        <w:t>Navigate</w:t>
      </w:r>
      <w:r w:rsidR="00781998">
        <w:t xml:space="preserve"> to </w:t>
      </w:r>
      <w:r w:rsidR="00781998" w:rsidRPr="00781998">
        <w:rPr>
          <w:b/>
        </w:rPr>
        <w:t>Reports</w:t>
      </w:r>
      <w:r w:rsidR="00781998">
        <w:t xml:space="preserve"> view and verify you can see a new report named </w:t>
      </w:r>
      <w:r w:rsidR="00781998" w:rsidRPr="00781998">
        <w:rPr>
          <w:b/>
        </w:rPr>
        <w:t>Wingtip Sales Analysis</w:t>
      </w:r>
      <w:r w:rsidR="00781998">
        <w:t>. Click on the report to open it.</w:t>
      </w:r>
    </w:p>
    <w:p w14:paraId="331014C1" w14:textId="16CEFC30" w:rsidR="00B56669" w:rsidRDefault="00B56669" w:rsidP="00F10D8A">
      <w:pPr>
        <w:pStyle w:val="LabStepScreenshotLevel2"/>
      </w:pPr>
      <w:r>
        <w:drawing>
          <wp:inline distT="0" distB="0" distL="0" distR="0" wp14:anchorId="789C7821" wp14:editId="07E1DB5A">
            <wp:extent cx="2048006" cy="858830"/>
            <wp:effectExtent l="19050" t="19050" r="952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2584" cy="885911"/>
                    </a:xfrm>
                    <a:prstGeom prst="rect">
                      <a:avLst/>
                    </a:prstGeom>
                    <a:noFill/>
                    <a:ln>
                      <a:solidFill>
                        <a:schemeClr val="tx1">
                          <a:lumMod val="50000"/>
                          <a:lumOff val="50000"/>
                        </a:schemeClr>
                      </a:solidFill>
                    </a:ln>
                  </pic:spPr>
                </pic:pic>
              </a:graphicData>
            </a:graphic>
          </wp:inline>
        </w:drawing>
      </w:r>
    </w:p>
    <w:p w14:paraId="1DAD8C31" w14:textId="71487012" w:rsidR="00781998" w:rsidRDefault="0075533A" w:rsidP="00781998">
      <w:pPr>
        <w:pStyle w:val="LabStepNumberedLevel2"/>
      </w:pPr>
      <w:r>
        <w:t>When the report opens, t</w:t>
      </w:r>
      <w:r w:rsidR="00781998">
        <w:t>ake a minute and inspect each of the pages in the report.</w:t>
      </w:r>
    </w:p>
    <w:p w14:paraId="34640B2B" w14:textId="355C9586" w:rsidR="00B56669" w:rsidRDefault="00B56669" w:rsidP="00F10D8A">
      <w:pPr>
        <w:pStyle w:val="LabStepScreenshotLevel2"/>
      </w:pPr>
      <w:r>
        <w:drawing>
          <wp:inline distT="0" distB="0" distL="0" distR="0" wp14:anchorId="647548F3" wp14:editId="5EA95863">
            <wp:extent cx="4705113" cy="2240924"/>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3481" cy="2259198"/>
                    </a:xfrm>
                    <a:prstGeom prst="rect">
                      <a:avLst/>
                    </a:prstGeom>
                    <a:noFill/>
                    <a:ln>
                      <a:noFill/>
                    </a:ln>
                  </pic:spPr>
                </pic:pic>
              </a:graphicData>
            </a:graphic>
          </wp:inline>
        </w:drawing>
      </w:r>
    </w:p>
    <w:p w14:paraId="71CBC845" w14:textId="700F4308" w:rsidR="0075533A" w:rsidRDefault="0075533A" w:rsidP="0075533A">
      <w:pPr>
        <w:pStyle w:val="LabStepNumbered"/>
      </w:pPr>
      <w:r>
        <w:t xml:space="preserve">Create a new dashboard named </w:t>
      </w:r>
      <w:r w:rsidRPr="0075533A">
        <w:rPr>
          <w:b/>
        </w:rPr>
        <w:t>Wingtip Sales Analysis</w:t>
      </w:r>
      <w:r>
        <w:t>.</w:t>
      </w:r>
    </w:p>
    <w:p w14:paraId="3BE10016" w14:textId="38FB3FD2" w:rsidR="00781998" w:rsidRDefault="00781998" w:rsidP="00781998">
      <w:pPr>
        <w:pStyle w:val="LabStepNumberedLevel2"/>
      </w:pPr>
      <w:r>
        <w:t xml:space="preserve">Return to the page named </w:t>
      </w:r>
      <w:r w:rsidRPr="00781998">
        <w:rPr>
          <w:b/>
        </w:rPr>
        <w:t>Sales Revenue Growth</w:t>
      </w:r>
      <w:r>
        <w:t>.</w:t>
      </w:r>
    </w:p>
    <w:p w14:paraId="19CC20D3" w14:textId="787FE358" w:rsidR="0075533A" w:rsidRDefault="0075533A" w:rsidP="00781998">
      <w:pPr>
        <w:pStyle w:val="LabStepNumberedLevel2"/>
      </w:pPr>
      <w:r>
        <w:t>Hover the mouse over the top right corner of the line chart visual and click the thumbtack to pin the visual to a dashboard.</w:t>
      </w:r>
    </w:p>
    <w:p w14:paraId="75704454" w14:textId="29A0A824" w:rsidR="00A345DC" w:rsidRDefault="00A345DC" w:rsidP="00F10D8A">
      <w:pPr>
        <w:pStyle w:val="LabStepScreenshotLevel2"/>
      </w:pPr>
      <w:r>
        <w:drawing>
          <wp:inline distT="0" distB="0" distL="0" distR="0" wp14:anchorId="2127C3AB" wp14:editId="7E3E79FC">
            <wp:extent cx="1674253" cy="1568797"/>
            <wp:effectExtent l="19050" t="19050" r="2159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209" cy="1607173"/>
                    </a:xfrm>
                    <a:prstGeom prst="rect">
                      <a:avLst/>
                    </a:prstGeom>
                    <a:noFill/>
                    <a:ln>
                      <a:solidFill>
                        <a:schemeClr val="tx1">
                          <a:lumMod val="50000"/>
                          <a:lumOff val="50000"/>
                        </a:schemeClr>
                      </a:solidFill>
                    </a:ln>
                  </pic:spPr>
                </pic:pic>
              </a:graphicData>
            </a:graphic>
          </wp:inline>
        </w:drawing>
      </w:r>
    </w:p>
    <w:p w14:paraId="333C1852" w14:textId="111A0B0F" w:rsidR="0075533A" w:rsidRDefault="0075533A" w:rsidP="0075533A">
      <w:pPr>
        <w:pStyle w:val="LabStepNumberedLevel2"/>
      </w:pPr>
      <w:r>
        <w:t xml:space="preserve">In the </w:t>
      </w:r>
      <w:r w:rsidRPr="0075533A">
        <w:rPr>
          <w:b/>
        </w:rPr>
        <w:t>Pin to dashboard</w:t>
      </w:r>
      <w:r>
        <w:t xml:space="preserve"> dialog, select </w:t>
      </w:r>
      <w:r w:rsidRPr="00A91B33">
        <w:rPr>
          <w:b/>
        </w:rPr>
        <w:t>New dashboard</w:t>
      </w:r>
      <w:r>
        <w:t xml:space="preserve"> and give it a name of </w:t>
      </w:r>
      <w:r w:rsidRPr="0075533A">
        <w:rPr>
          <w:b/>
        </w:rPr>
        <w:t>Wingtip Sales Analysis</w:t>
      </w:r>
      <w:r>
        <w:t>.</w:t>
      </w:r>
      <w:r w:rsidR="00A91B33">
        <w:t xml:space="preserve"> Click the </w:t>
      </w:r>
      <w:r w:rsidR="00A91B33" w:rsidRPr="00A91B33">
        <w:rPr>
          <w:b/>
        </w:rPr>
        <w:t>Pin</w:t>
      </w:r>
      <w:r w:rsidR="00A91B33">
        <w:t xml:space="preserve"> button to create a new dashboard and add a new tile based on the line chart visual.</w:t>
      </w:r>
    </w:p>
    <w:p w14:paraId="135F3DDB" w14:textId="3EE95EA0" w:rsidR="00A345DC" w:rsidRDefault="00A345DC" w:rsidP="00F10D8A">
      <w:pPr>
        <w:pStyle w:val="LabStepScreenshotLevel2"/>
      </w:pPr>
      <w:r>
        <w:drawing>
          <wp:inline distT="0" distB="0" distL="0" distR="0" wp14:anchorId="29084557" wp14:editId="2EFE3974">
            <wp:extent cx="2537138" cy="1430324"/>
            <wp:effectExtent l="19050" t="19050" r="1587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9990" cy="1443207"/>
                    </a:xfrm>
                    <a:prstGeom prst="rect">
                      <a:avLst/>
                    </a:prstGeom>
                    <a:noFill/>
                    <a:ln>
                      <a:solidFill>
                        <a:schemeClr val="tx1">
                          <a:lumMod val="50000"/>
                          <a:lumOff val="50000"/>
                        </a:schemeClr>
                      </a:solidFill>
                    </a:ln>
                  </pic:spPr>
                </pic:pic>
              </a:graphicData>
            </a:graphic>
          </wp:inline>
        </w:drawing>
      </w:r>
    </w:p>
    <w:p w14:paraId="19DFE968" w14:textId="54CDA9A1" w:rsidR="00A91B33" w:rsidRDefault="00E45F81" w:rsidP="00A91B33">
      <w:pPr>
        <w:pStyle w:val="LabStepNumberedLevel2"/>
      </w:pPr>
      <w:r>
        <w:lastRenderedPageBreak/>
        <w:t>The Power BI service will display a notification when the dashboard and tile have been created.</w:t>
      </w:r>
    </w:p>
    <w:p w14:paraId="7514594A" w14:textId="15BBFA06" w:rsidR="00A345DC" w:rsidRDefault="00A345DC" w:rsidP="00F10D8A">
      <w:pPr>
        <w:pStyle w:val="LabStepScreenshotLevel2"/>
      </w:pPr>
      <w:r>
        <w:drawing>
          <wp:inline distT="0" distB="0" distL="0" distR="0" wp14:anchorId="204CD50B" wp14:editId="5E56D871">
            <wp:extent cx="2611755" cy="870585"/>
            <wp:effectExtent l="19050" t="19050" r="1714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1755" cy="870585"/>
                    </a:xfrm>
                    <a:prstGeom prst="rect">
                      <a:avLst/>
                    </a:prstGeom>
                    <a:noFill/>
                    <a:ln>
                      <a:solidFill>
                        <a:schemeClr val="tx1">
                          <a:lumMod val="50000"/>
                          <a:lumOff val="50000"/>
                        </a:schemeClr>
                      </a:solidFill>
                    </a:ln>
                  </pic:spPr>
                </pic:pic>
              </a:graphicData>
            </a:graphic>
          </wp:inline>
        </w:drawing>
      </w:r>
    </w:p>
    <w:p w14:paraId="67738115" w14:textId="6FFC9787" w:rsidR="00A345DC" w:rsidRDefault="00E45F81" w:rsidP="00E45F81">
      <w:pPr>
        <w:pStyle w:val="LabStepNumberedLevel2"/>
      </w:pPr>
      <w:r>
        <w:t>Navigate to the new dashboard which should appear as the one shown in the following screenshot.</w:t>
      </w:r>
    </w:p>
    <w:p w14:paraId="0C1EAE5C" w14:textId="58A010BA" w:rsidR="00B56669" w:rsidRDefault="00A345DC" w:rsidP="00F10D8A">
      <w:pPr>
        <w:pStyle w:val="LabStepScreenshotLevel2"/>
      </w:pPr>
      <w:r>
        <w:drawing>
          <wp:inline distT="0" distB="0" distL="0" distR="0" wp14:anchorId="614AEA05" wp14:editId="74D0A272">
            <wp:extent cx="2665927" cy="1751296"/>
            <wp:effectExtent l="19050" t="19050" r="2032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5981" cy="1764470"/>
                    </a:xfrm>
                    <a:prstGeom prst="rect">
                      <a:avLst/>
                    </a:prstGeom>
                    <a:noFill/>
                    <a:ln>
                      <a:solidFill>
                        <a:schemeClr val="tx1">
                          <a:lumMod val="50000"/>
                          <a:lumOff val="50000"/>
                        </a:schemeClr>
                      </a:solidFill>
                    </a:ln>
                  </pic:spPr>
                </pic:pic>
              </a:graphicData>
            </a:graphic>
          </wp:inline>
        </w:drawing>
      </w:r>
    </w:p>
    <w:p w14:paraId="0FAE8B10" w14:textId="36C4B003" w:rsidR="00E45F81" w:rsidRDefault="00E45F81" w:rsidP="00E45F81">
      <w:pPr>
        <w:pStyle w:val="LabStepNumberedLevel2"/>
      </w:pPr>
      <w:r>
        <w:t>Resize the dashboard tile to make it wider.</w:t>
      </w:r>
    </w:p>
    <w:p w14:paraId="6B9F3911" w14:textId="79F06496" w:rsidR="00A345DC" w:rsidRDefault="00A345DC" w:rsidP="00F10D8A">
      <w:pPr>
        <w:pStyle w:val="LabStepScreenshotLevel2"/>
      </w:pPr>
      <w:r>
        <w:drawing>
          <wp:inline distT="0" distB="0" distL="0" distR="0" wp14:anchorId="1F810CDF" wp14:editId="7FFED620">
            <wp:extent cx="4417454" cy="164486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28413" cy="1648947"/>
                    </a:xfrm>
                    <a:prstGeom prst="rect">
                      <a:avLst/>
                    </a:prstGeom>
                    <a:noFill/>
                    <a:ln>
                      <a:noFill/>
                    </a:ln>
                  </pic:spPr>
                </pic:pic>
              </a:graphicData>
            </a:graphic>
          </wp:inline>
        </w:drawing>
      </w:r>
    </w:p>
    <w:p w14:paraId="164FB885" w14:textId="7CE3A19E" w:rsidR="00E45F81" w:rsidRDefault="00E45F81" w:rsidP="00E45F81">
      <w:pPr>
        <w:pStyle w:val="LabStepNumberedLevel2"/>
      </w:pPr>
      <w:r>
        <w:t>Return to the report and pin another 3-4 visuals to fill the dashboard up with a few more tiles. Try to make your dashboard look like the one shown below.</w:t>
      </w:r>
    </w:p>
    <w:p w14:paraId="13CC70DC" w14:textId="4E6A560D" w:rsidR="00541416" w:rsidRDefault="00A345DC" w:rsidP="006C4EED">
      <w:pPr>
        <w:pStyle w:val="LabStepScreenshotLevel2"/>
      </w:pPr>
      <w:r>
        <w:drawing>
          <wp:inline distT="0" distB="0" distL="0" distR="0" wp14:anchorId="06854B7E" wp14:editId="0CAB3D2D">
            <wp:extent cx="4338284" cy="177869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8104" cy="1803222"/>
                    </a:xfrm>
                    <a:prstGeom prst="rect">
                      <a:avLst/>
                    </a:prstGeom>
                    <a:noFill/>
                    <a:ln>
                      <a:noFill/>
                    </a:ln>
                  </pic:spPr>
                </pic:pic>
              </a:graphicData>
            </a:graphic>
          </wp:inline>
        </w:drawing>
      </w:r>
    </w:p>
    <w:p w14:paraId="60740637" w14:textId="720AB316" w:rsidR="00E45F81" w:rsidRDefault="00E45F81" w:rsidP="00E45F81">
      <w:pPr>
        <w:pStyle w:val="LabExerciseCallout"/>
      </w:pPr>
      <w:r>
        <w:t>Don’t spend too much time trying to make the dashboard look pretty. At this point, it’s just important that you know how to create a dashboard and fill it with tiles created from report visuals.</w:t>
      </w:r>
    </w:p>
    <w:p w14:paraId="44FFACF6" w14:textId="0596C414" w:rsidR="001064E5" w:rsidRPr="00AB0146" w:rsidRDefault="001064E5" w:rsidP="001064E5">
      <w:pPr>
        <w:pStyle w:val="Heading3"/>
      </w:pPr>
      <w:r>
        <w:lastRenderedPageBreak/>
        <w:t xml:space="preserve">Exercise 4: </w:t>
      </w:r>
      <w:r w:rsidR="007D5C56">
        <w:t>Install and Configure</w:t>
      </w:r>
      <w:r w:rsidRPr="00F34260">
        <w:t xml:space="preserve"> Power BI Desktop</w:t>
      </w:r>
    </w:p>
    <w:p w14:paraId="1F9B1FF4" w14:textId="2678BA25" w:rsidR="001064E5" w:rsidRDefault="001064E5" w:rsidP="001064E5">
      <w:pPr>
        <w:pStyle w:val="LabExerciseLeadIn"/>
      </w:pPr>
      <w:r>
        <w:t>In this exercise</w:t>
      </w:r>
      <w:r w:rsidR="006C4EED">
        <w:t>,</w:t>
      </w:r>
      <w:r>
        <w:t xml:space="preserve"> you will download and install Power BI Desktop. Note that if Power BI desktop is already installed on your </w:t>
      </w:r>
      <w:r w:rsidR="006C4EED">
        <w:t xml:space="preserve">developer </w:t>
      </w:r>
      <w:r>
        <w:t xml:space="preserve">workstation, </w:t>
      </w:r>
      <w:r w:rsidR="006C4EED">
        <w:t xml:space="preserve">you can skip </w:t>
      </w:r>
      <w:r w:rsidR="00E45F81">
        <w:t xml:space="preserve">this exercise and move </w:t>
      </w:r>
      <w:r w:rsidR="006C4EED">
        <w:t>ahead to exercise 5</w:t>
      </w:r>
      <w:r>
        <w:t>.</w:t>
      </w:r>
    </w:p>
    <w:p w14:paraId="15491F87" w14:textId="77777777" w:rsidR="001064E5" w:rsidRDefault="001064E5" w:rsidP="00E45F81">
      <w:pPr>
        <w:pStyle w:val="LabStepNumbered"/>
        <w:numPr>
          <w:ilvl w:val="0"/>
          <w:numId w:val="30"/>
        </w:numPr>
      </w:pPr>
      <w:r>
        <w:t xml:space="preserve">On the top right of the Power BI service window, drop down the </w:t>
      </w:r>
      <w:r w:rsidRPr="00E45F81">
        <w:rPr>
          <w:b/>
        </w:rPr>
        <w:t>Downloads</w:t>
      </w:r>
      <w:r>
        <w:t xml:space="preserve"> menu and click the </w:t>
      </w:r>
      <w:r w:rsidRPr="00E45F81">
        <w:rPr>
          <w:b/>
        </w:rPr>
        <w:t>Power BI Desktop</w:t>
      </w:r>
      <w:r>
        <w:t xml:space="preserve"> menu command to begin the download of the installation file.</w:t>
      </w:r>
    </w:p>
    <w:p w14:paraId="314B3A23" w14:textId="46FB3E91" w:rsidR="001064E5" w:rsidRDefault="006C4EED" w:rsidP="001064E5">
      <w:pPr>
        <w:pStyle w:val="LabStepScreenshot"/>
      </w:pPr>
      <w:r>
        <w:rPr>
          <w:noProof/>
        </w:rPr>
        <w:drawing>
          <wp:inline distT="0" distB="0" distL="0" distR="0" wp14:anchorId="44B67B8C" wp14:editId="231B0257">
            <wp:extent cx="4126109" cy="991673"/>
            <wp:effectExtent l="19050" t="19050" r="825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b="30325"/>
                    <a:stretch/>
                  </pic:blipFill>
                  <pic:spPr bwMode="auto">
                    <a:xfrm>
                      <a:off x="0" y="0"/>
                      <a:ext cx="4214011" cy="1012799"/>
                    </a:xfrm>
                    <a:prstGeom prst="rect">
                      <a:avLst/>
                    </a:prstGeom>
                    <a:noFill/>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021E1E" w14:textId="77777777" w:rsidR="001064E5" w:rsidRDefault="001064E5" w:rsidP="001064E5">
      <w:pPr>
        <w:pStyle w:val="LabStepNumbered"/>
        <w:numPr>
          <w:ilvl w:val="0"/>
          <w:numId w:val="7"/>
        </w:numPr>
      </w:pPr>
      <w:r>
        <w:t>Wait for the MSI file to download.</w:t>
      </w:r>
    </w:p>
    <w:p w14:paraId="224A30BA" w14:textId="77777777" w:rsidR="001064E5" w:rsidRDefault="001064E5" w:rsidP="001064E5">
      <w:pPr>
        <w:pStyle w:val="LabStepScreenshot"/>
      </w:pPr>
      <w:r>
        <w:rPr>
          <w:noProof/>
        </w:rPr>
        <w:drawing>
          <wp:inline distT="0" distB="0" distL="0" distR="0" wp14:anchorId="2115B70B" wp14:editId="4B565DCA">
            <wp:extent cx="5499279" cy="327113"/>
            <wp:effectExtent l="19050" t="19050" r="2540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6307" cy="340022"/>
                    </a:xfrm>
                    <a:prstGeom prst="rect">
                      <a:avLst/>
                    </a:prstGeom>
                    <a:noFill/>
                    <a:ln>
                      <a:solidFill>
                        <a:schemeClr val="bg1">
                          <a:lumMod val="50000"/>
                        </a:schemeClr>
                      </a:solidFill>
                    </a:ln>
                  </pic:spPr>
                </pic:pic>
              </a:graphicData>
            </a:graphic>
          </wp:inline>
        </w:drawing>
      </w:r>
    </w:p>
    <w:p w14:paraId="133C2285" w14:textId="77777777" w:rsidR="001064E5" w:rsidRDefault="001064E5" w:rsidP="001064E5">
      <w:pPr>
        <w:pStyle w:val="LabStepNumbered"/>
        <w:numPr>
          <w:ilvl w:val="0"/>
          <w:numId w:val="7"/>
        </w:numPr>
      </w:pPr>
      <w:r>
        <w:t xml:space="preserve">Once the file has downloaded, click the </w:t>
      </w:r>
      <w:r w:rsidRPr="00084B31">
        <w:rPr>
          <w:b/>
        </w:rPr>
        <w:t>Run</w:t>
      </w:r>
      <w:r>
        <w:t xml:space="preserve"> button to begin the installation of Power BI Desktop.</w:t>
      </w:r>
    </w:p>
    <w:p w14:paraId="0504FEB8" w14:textId="77777777" w:rsidR="001064E5" w:rsidRDefault="001064E5" w:rsidP="001064E5">
      <w:pPr>
        <w:pStyle w:val="LabStepScreenshot"/>
      </w:pPr>
      <w:r>
        <w:rPr>
          <w:noProof/>
        </w:rPr>
        <w:drawing>
          <wp:inline distT="0" distB="0" distL="0" distR="0" wp14:anchorId="1F1CD051" wp14:editId="40EC3961">
            <wp:extent cx="5473521" cy="267769"/>
            <wp:effectExtent l="19050" t="19050" r="1333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406" cy="283320"/>
                    </a:xfrm>
                    <a:prstGeom prst="rect">
                      <a:avLst/>
                    </a:prstGeom>
                    <a:noFill/>
                    <a:ln>
                      <a:solidFill>
                        <a:schemeClr val="bg1">
                          <a:lumMod val="50000"/>
                        </a:schemeClr>
                      </a:solidFill>
                    </a:ln>
                  </pic:spPr>
                </pic:pic>
              </a:graphicData>
            </a:graphic>
          </wp:inline>
        </w:drawing>
      </w:r>
    </w:p>
    <w:p w14:paraId="2BAC8760" w14:textId="77777777" w:rsidR="001064E5" w:rsidRDefault="001064E5" w:rsidP="001064E5">
      <w:pPr>
        <w:pStyle w:val="LabStepNumbered"/>
        <w:numPr>
          <w:ilvl w:val="0"/>
          <w:numId w:val="7"/>
        </w:numPr>
      </w:pPr>
      <w:r>
        <w:t xml:space="preserve">When you see the Welcome screen, click </w:t>
      </w:r>
      <w:r w:rsidRPr="007F394C">
        <w:rPr>
          <w:b/>
        </w:rPr>
        <w:t>Next</w:t>
      </w:r>
      <w:r>
        <w:t xml:space="preserve"> to continue with the installation.</w:t>
      </w:r>
    </w:p>
    <w:p w14:paraId="14D24000" w14:textId="77777777" w:rsidR="001064E5" w:rsidRDefault="001064E5" w:rsidP="001064E5">
      <w:pPr>
        <w:pStyle w:val="LabStepScreenshot"/>
      </w:pPr>
      <w:r>
        <w:rPr>
          <w:noProof/>
        </w:rPr>
        <w:drawing>
          <wp:inline distT="0" distB="0" distL="0" distR="0" wp14:anchorId="0811279C" wp14:editId="38DC5A38">
            <wp:extent cx="2369713" cy="185335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8023" cy="1891140"/>
                    </a:xfrm>
                    <a:prstGeom prst="rect">
                      <a:avLst/>
                    </a:prstGeom>
                  </pic:spPr>
                </pic:pic>
              </a:graphicData>
            </a:graphic>
          </wp:inline>
        </w:drawing>
      </w:r>
    </w:p>
    <w:p w14:paraId="60EDF679" w14:textId="77777777" w:rsidR="001064E5" w:rsidRDefault="001064E5" w:rsidP="001064E5">
      <w:pPr>
        <w:pStyle w:val="LabStepNumbered"/>
        <w:numPr>
          <w:ilvl w:val="0"/>
          <w:numId w:val="7"/>
        </w:numPr>
      </w:pPr>
      <w:r>
        <w:t xml:space="preserve">Click the checkbox to accept the license agreement and click </w:t>
      </w:r>
      <w:r w:rsidRPr="007F394C">
        <w:rPr>
          <w:b/>
        </w:rPr>
        <w:t>Next</w:t>
      </w:r>
      <w:r>
        <w:t>.</w:t>
      </w:r>
    </w:p>
    <w:p w14:paraId="24155BD2" w14:textId="77777777" w:rsidR="001064E5" w:rsidRDefault="001064E5" w:rsidP="001064E5">
      <w:pPr>
        <w:pStyle w:val="LabStepScreenshot"/>
      </w:pPr>
      <w:r>
        <w:rPr>
          <w:noProof/>
        </w:rPr>
        <w:drawing>
          <wp:inline distT="0" distB="0" distL="0" distR="0" wp14:anchorId="68D5F894" wp14:editId="58C11B3F">
            <wp:extent cx="2335794" cy="18288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9137" cy="1854906"/>
                    </a:xfrm>
                    <a:prstGeom prst="rect">
                      <a:avLst/>
                    </a:prstGeom>
                  </pic:spPr>
                </pic:pic>
              </a:graphicData>
            </a:graphic>
          </wp:inline>
        </w:drawing>
      </w:r>
    </w:p>
    <w:p w14:paraId="6270554A" w14:textId="77777777" w:rsidR="001064E5" w:rsidRDefault="001064E5" w:rsidP="001064E5">
      <w:pPr>
        <w:pStyle w:val="LabStepNumbered"/>
        <w:numPr>
          <w:ilvl w:val="0"/>
          <w:numId w:val="7"/>
        </w:numPr>
      </w:pPr>
      <w:r>
        <w:lastRenderedPageBreak/>
        <w:t xml:space="preserve">Accept the default location for the installation and click </w:t>
      </w:r>
      <w:r w:rsidRPr="00084B31">
        <w:rPr>
          <w:b/>
        </w:rPr>
        <w:t>Next</w:t>
      </w:r>
      <w:r>
        <w:t>.</w:t>
      </w:r>
    </w:p>
    <w:p w14:paraId="0A84D519" w14:textId="77777777" w:rsidR="001064E5" w:rsidRDefault="001064E5" w:rsidP="001064E5">
      <w:pPr>
        <w:pStyle w:val="LabStepScreenshot"/>
      </w:pPr>
      <w:r>
        <w:rPr>
          <w:noProof/>
        </w:rPr>
        <w:drawing>
          <wp:inline distT="0" distB="0" distL="0" distR="0" wp14:anchorId="7FE74AF4" wp14:editId="3EF17593">
            <wp:extent cx="2910625" cy="2272529"/>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3739" cy="2306191"/>
                    </a:xfrm>
                    <a:prstGeom prst="rect">
                      <a:avLst/>
                    </a:prstGeom>
                  </pic:spPr>
                </pic:pic>
              </a:graphicData>
            </a:graphic>
          </wp:inline>
        </w:drawing>
      </w:r>
    </w:p>
    <w:p w14:paraId="24EFD210" w14:textId="77777777" w:rsidR="001064E5" w:rsidRDefault="001064E5" w:rsidP="001064E5">
      <w:pPr>
        <w:pStyle w:val="LabStepNumbered"/>
        <w:numPr>
          <w:ilvl w:val="0"/>
          <w:numId w:val="7"/>
        </w:numPr>
      </w:pPr>
      <w:r>
        <w:t xml:space="preserve">On the next screen, click </w:t>
      </w:r>
      <w:r w:rsidRPr="00084B31">
        <w:rPr>
          <w:b/>
        </w:rPr>
        <w:t>Install</w:t>
      </w:r>
      <w:r>
        <w:t>.</w:t>
      </w:r>
    </w:p>
    <w:p w14:paraId="1F5A6936" w14:textId="77777777" w:rsidR="001064E5" w:rsidRDefault="001064E5" w:rsidP="001064E5">
      <w:pPr>
        <w:pStyle w:val="LabStepScreenshot"/>
      </w:pPr>
      <w:r>
        <w:rPr>
          <w:noProof/>
        </w:rPr>
        <w:drawing>
          <wp:inline distT="0" distB="0" distL="0" distR="0" wp14:anchorId="38D2BC5C" wp14:editId="2504DB49">
            <wp:extent cx="2962141" cy="23127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8748" cy="2364753"/>
                    </a:xfrm>
                    <a:prstGeom prst="rect">
                      <a:avLst/>
                    </a:prstGeom>
                  </pic:spPr>
                </pic:pic>
              </a:graphicData>
            </a:graphic>
          </wp:inline>
        </w:drawing>
      </w:r>
    </w:p>
    <w:p w14:paraId="6A82F556" w14:textId="77777777" w:rsidR="001064E5" w:rsidRDefault="001064E5" w:rsidP="001064E5">
      <w:pPr>
        <w:pStyle w:val="LabStepNumbered"/>
        <w:numPr>
          <w:ilvl w:val="0"/>
          <w:numId w:val="7"/>
        </w:numPr>
      </w:pPr>
      <w:r>
        <w:t xml:space="preserve">When you see the </w:t>
      </w:r>
      <w:r w:rsidRPr="007F394C">
        <w:rPr>
          <w:b/>
        </w:rPr>
        <w:t>Completed the Microsoft Power BI Desktop Setup Wizard</w:t>
      </w:r>
      <w:r>
        <w:t xml:space="preserve"> screen, click </w:t>
      </w:r>
      <w:r w:rsidRPr="00084B31">
        <w:rPr>
          <w:b/>
        </w:rPr>
        <w:t>Finish</w:t>
      </w:r>
      <w:r>
        <w:t xml:space="preserve"> to launch Power BI Desktop.</w:t>
      </w:r>
    </w:p>
    <w:p w14:paraId="3D0AD157" w14:textId="77777777" w:rsidR="001064E5" w:rsidRDefault="001064E5" w:rsidP="001064E5">
      <w:pPr>
        <w:pStyle w:val="LabStepScreenshot"/>
      </w:pPr>
      <w:r>
        <w:rPr>
          <w:noProof/>
        </w:rPr>
        <w:drawing>
          <wp:inline distT="0" distB="0" distL="0" distR="0" wp14:anchorId="5B82EE2E" wp14:editId="38FE84BF">
            <wp:extent cx="3002108" cy="2343954"/>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2254" cy="2383106"/>
                    </a:xfrm>
                    <a:prstGeom prst="rect">
                      <a:avLst/>
                    </a:prstGeom>
                  </pic:spPr>
                </pic:pic>
              </a:graphicData>
            </a:graphic>
          </wp:inline>
        </w:drawing>
      </w:r>
    </w:p>
    <w:p w14:paraId="630DBC10" w14:textId="77777777" w:rsidR="001064E5" w:rsidRDefault="001064E5" w:rsidP="001064E5">
      <w:pPr>
        <w:pStyle w:val="LabStepNumbered"/>
        <w:numPr>
          <w:ilvl w:val="0"/>
          <w:numId w:val="7"/>
        </w:numPr>
      </w:pPr>
      <w:r>
        <w:lastRenderedPageBreak/>
        <w:t>When Power BI Desktop launches for the first time, it displays a Welcome screen as shown in the following desktop. Click the (</w:t>
      </w:r>
      <w:r w:rsidRPr="00084B31">
        <w:rPr>
          <w:b/>
        </w:rPr>
        <w:t>X</w:t>
      </w:r>
      <w:r>
        <w:t>) button in the upper right corner to close this window.</w:t>
      </w:r>
    </w:p>
    <w:p w14:paraId="20F49A44" w14:textId="29F82959" w:rsidR="001064E5" w:rsidRDefault="006C4EED" w:rsidP="001064E5">
      <w:pPr>
        <w:pStyle w:val="LabStepScreenshot"/>
      </w:pPr>
      <w:r>
        <w:rPr>
          <w:noProof/>
        </w:rPr>
        <w:drawing>
          <wp:inline distT="0" distB="0" distL="0" distR="0" wp14:anchorId="49851919" wp14:editId="7328EC99">
            <wp:extent cx="3175348" cy="181692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3943" cy="1821841"/>
                    </a:xfrm>
                    <a:prstGeom prst="rect">
                      <a:avLst/>
                    </a:prstGeom>
                    <a:noFill/>
                    <a:ln>
                      <a:noFill/>
                    </a:ln>
                  </pic:spPr>
                </pic:pic>
              </a:graphicData>
            </a:graphic>
          </wp:inline>
        </w:drawing>
      </w:r>
    </w:p>
    <w:p w14:paraId="62CEDE1F" w14:textId="1CF0E26A" w:rsidR="001064E5" w:rsidRDefault="001064E5" w:rsidP="001064E5">
      <w:pPr>
        <w:pStyle w:val="LabStepNumbered"/>
        <w:numPr>
          <w:ilvl w:val="0"/>
          <w:numId w:val="7"/>
        </w:numPr>
      </w:pPr>
      <w:r>
        <w:t>At this point, you should have Power BI Desktop running as sho</w:t>
      </w:r>
      <w:r w:rsidR="003324D7">
        <w:t>wn in the following screenshot.</w:t>
      </w:r>
    </w:p>
    <w:p w14:paraId="4832CBAD" w14:textId="417BA67A" w:rsidR="00C27FED" w:rsidRDefault="001064E5" w:rsidP="006C4EED">
      <w:pPr>
        <w:pStyle w:val="LabStepScreenshot"/>
      </w:pPr>
      <w:r>
        <w:rPr>
          <w:noProof/>
        </w:rPr>
        <w:drawing>
          <wp:inline distT="0" distB="0" distL="0" distR="0" wp14:anchorId="4883ADBB" wp14:editId="7EACB04D">
            <wp:extent cx="3503053" cy="2112029"/>
            <wp:effectExtent l="19050" t="19050" r="21590" b="215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0879" cy="2122776"/>
                    </a:xfrm>
                    <a:prstGeom prst="rect">
                      <a:avLst/>
                    </a:prstGeom>
                    <a:noFill/>
                    <a:ln>
                      <a:solidFill>
                        <a:schemeClr val="bg1">
                          <a:lumMod val="50000"/>
                        </a:schemeClr>
                      </a:solidFill>
                    </a:ln>
                  </pic:spPr>
                </pic:pic>
              </a:graphicData>
            </a:graphic>
          </wp:inline>
        </w:drawing>
      </w:r>
    </w:p>
    <w:p w14:paraId="3FAE7C73" w14:textId="691048F3" w:rsidR="003324D7" w:rsidRDefault="003324D7" w:rsidP="003324D7">
      <w:pPr>
        <w:pStyle w:val="LabExerciseCallout"/>
      </w:pPr>
      <w:r>
        <w:t>You are now ready to move ahead to the next exercise.</w:t>
      </w:r>
    </w:p>
    <w:p w14:paraId="4AE49AF0" w14:textId="17076DBB" w:rsidR="001064E5" w:rsidRDefault="007D5C56" w:rsidP="001064E5">
      <w:pPr>
        <w:pStyle w:val="Heading3"/>
      </w:pPr>
      <w:r>
        <w:t>Exercise 5: Publish</w:t>
      </w:r>
      <w:r w:rsidR="001064E5">
        <w:t xml:space="preserve"> a Project with </w:t>
      </w:r>
      <w:r w:rsidR="001064E5" w:rsidRPr="00F34260">
        <w:t>Power BI Desktop</w:t>
      </w:r>
    </w:p>
    <w:p w14:paraId="64955114" w14:textId="0050BF55" w:rsidR="006C4EED" w:rsidRDefault="00AB6BC0" w:rsidP="003324D7">
      <w:pPr>
        <w:pStyle w:val="LabExerciseLeadIn"/>
      </w:pPr>
      <w:r>
        <w:t xml:space="preserve">In this lab exercise you will open and publish a PBIX project using Power BI Desktop. Keep in mind that neither this lab nor this workshop has been designed to teach you much about the details involved with designing queries and building data models </w:t>
      </w:r>
      <w:r w:rsidR="00B1565A">
        <w:t xml:space="preserve">with </w:t>
      </w:r>
      <w:r>
        <w:t>Power BI Desktop. It’s assumed that you already have these skills or you will learn how to design datasets and reports with Power BI Desktop outside of this workshop. The purpose of this lab exercise is for you to see how the publish datasets and reports created with Power BI Desktop into workspaces running in the Power BI serv</w:t>
      </w:r>
      <w:r w:rsidR="00B1565A">
        <w:t>i</w:t>
      </w:r>
      <w:r>
        <w:t>ce.</w:t>
      </w:r>
    </w:p>
    <w:p w14:paraId="7ACE28B5" w14:textId="4347F104" w:rsidR="003324D7" w:rsidRDefault="003324D7" w:rsidP="003324D7">
      <w:pPr>
        <w:pStyle w:val="LabStepNumbered"/>
        <w:numPr>
          <w:ilvl w:val="0"/>
          <w:numId w:val="31"/>
        </w:numPr>
      </w:pPr>
      <w:r>
        <w:t>Launch Power BI Desktop if it’s not already running.</w:t>
      </w:r>
    </w:p>
    <w:p w14:paraId="39F5FF52" w14:textId="12B0E83B" w:rsidR="003324D7" w:rsidRDefault="00B1565A" w:rsidP="003324D7">
      <w:pPr>
        <w:pStyle w:val="LabStepNumbered"/>
        <w:numPr>
          <w:ilvl w:val="0"/>
          <w:numId w:val="31"/>
        </w:numPr>
      </w:pPr>
      <w:r>
        <w:t xml:space="preserve">Open the PBIX project file named </w:t>
      </w:r>
      <w:proofErr w:type="spellStart"/>
      <w:r w:rsidRPr="00B1565A">
        <w:rPr>
          <w:b/>
        </w:rPr>
        <w:t>Northwind</w:t>
      </w:r>
      <w:proofErr w:type="spellEnd"/>
      <w:r w:rsidRPr="00B1565A">
        <w:rPr>
          <w:b/>
        </w:rPr>
        <w:t xml:space="preserve"> </w:t>
      </w:r>
      <w:proofErr w:type="spellStart"/>
      <w:r w:rsidRPr="00B1565A">
        <w:rPr>
          <w:b/>
        </w:rPr>
        <w:t>Retro.pbix</w:t>
      </w:r>
      <w:proofErr w:type="spellEnd"/>
      <w:r>
        <w:t>.</w:t>
      </w:r>
    </w:p>
    <w:p w14:paraId="27C9E08C" w14:textId="73479B3C" w:rsidR="00B1565A" w:rsidRDefault="00B1565A" w:rsidP="00B1565A">
      <w:pPr>
        <w:pStyle w:val="LabStepNumberedLevel2"/>
        <w:numPr>
          <w:ilvl w:val="1"/>
          <w:numId w:val="31"/>
        </w:numPr>
      </w:pPr>
      <w:r>
        <w:t xml:space="preserve">Select the </w:t>
      </w:r>
      <w:r w:rsidRPr="00B1565A">
        <w:rPr>
          <w:b/>
        </w:rPr>
        <w:t>File &gt; Open</w:t>
      </w:r>
      <w:r>
        <w:t xml:space="preserve"> command.</w:t>
      </w:r>
    </w:p>
    <w:p w14:paraId="406CE5B6" w14:textId="27120ECA" w:rsidR="006C4EED" w:rsidRDefault="006C4EED" w:rsidP="006C4EED">
      <w:pPr>
        <w:pStyle w:val="LabStepScreenshotLevel2"/>
      </w:pPr>
      <w:r>
        <w:drawing>
          <wp:inline distT="0" distB="0" distL="0" distR="0" wp14:anchorId="5C9F2272" wp14:editId="01FC4386">
            <wp:extent cx="2073058" cy="1135246"/>
            <wp:effectExtent l="19050" t="19050" r="2286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350" cy="1141977"/>
                    </a:xfrm>
                    <a:prstGeom prst="rect">
                      <a:avLst/>
                    </a:prstGeom>
                    <a:noFill/>
                    <a:ln>
                      <a:solidFill>
                        <a:schemeClr val="tx1">
                          <a:lumMod val="50000"/>
                          <a:lumOff val="50000"/>
                        </a:schemeClr>
                      </a:solidFill>
                    </a:ln>
                  </pic:spPr>
                </pic:pic>
              </a:graphicData>
            </a:graphic>
          </wp:inline>
        </w:drawing>
      </w:r>
    </w:p>
    <w:p w14:paraId="6CB4C20F" w14:textId="1E1C6E29" w:rsidR="00EB52F4" w:rsidRDefault="00B1565A" w:rsidP="00EB52F4">
      <w:pPr>
        <w:pStyle w:val="LabStepNumberedLevel2"/>
      </w:pPr>
      <w:r>
        <w:lastRenderedPageBreak/>
        <w:t xml:space="preserve">In the </w:t>
      </w:r>
      <w:r w:rsidRPr="00B1565A">
        <w:rPr>
          <w:b/>
        </w:rPr>
        <w:t>Open</w:t>
      </w:r>
      <w:r>
        <w:t xml:space="preserve"> dialog, navigate to the folder at </w:t>
      </w:r>
      <w:r w:rsidRPr="00B1565A">
        <w:rPr>
          <w:b/>
        </w:rPr>
        <w:t>C:\Student\PBIX</w:t>
      </w:r>
      <w:r>
        <w:t xml:space="preserve"> and double-click </w:t>
      </w:r>
      <w:proofErr w:type="spellStart"/>
      <w:r w:rsidRPr="00B1565A">
        <w:rPr>
          <w:b/>
        </w:rPr>
        <w:t>Northwind</w:t>
      </w:r>
      <w:proofErr w:type="spellEnd"/>
      <w:r w:rsidRPr="00B1565A">
        <w:rPr>
          <w:b/>
        </w:rPr>
        <w:t xml:space="preserve"> </w:t>
      </w:r>
      <w:proofErr w:type="spellStart"/>
      <w:r w:rsidRPr="00B1565A">
        <w:rPr>
          <w:b/>
        </w:rPr>
        <w:t>Retro.pbix</w:t>
      </w:r>
      <w:proofErr w:type="spellEnd"/>
      <w:r>
        <w:t>.</w:t>
      </w:r>
    </w:p>
    <w:p w14:paraId="74B7205E" w14:textId="245DF010" w:rsidR="006C4EED" w:rsidRDefault="00B1565A" w:rsidP="006C4EED">
      <w:pPr>
        <w:pStyle w:val="LabStepScreenshotLevel2"/>
      </w:pPr>
      <w:r>
        <w:drawing>
          <wp:inline distT="0" distB="0" distL="0" distR="0" wp14:anchorId="42CF4CCF" wp14:editId="651454AD">
            <wp:extent cx="3575028" cy="1728592"/>
            <wp:effectExtent l="0" t="0" r="698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7583" cy="1744333"/>
                    </a:xfrm>
                    <a:prstGeom prst="rect">
                      <a:avLst/>
                    </a:prstGeom>
                  </pic:spPr>
                </pic:pic>
              </a:graphicData>
            </a:graphic>
          </wp:inline>
        </w:drawing>
      </w:r>
    </w:p>
    <w:p w14:paraId="49A5875E" w14:textId="296C1385" w:rsidR="0029768B" w:rsidRDefault="0029768B" w:rsidP="0029768B">
      <w:pPr>
        <w:pStyle w:val="LabStepNumbered"/>
      </w:pPr>
      <w:r>
        <w:t xml:space="preserve">Review the contents of the </w:t>
      </w:r>
      <w:proofErr w:type="spellStart"/>
      <w:r w:rsidRPr="0029768B">
        <w:rPr>
          <w:b/>
        </w:rPr>
        <w:t>Northwind</w:t>
      </w:r>
      <w:proofErr w:type="spellEnd"/>
      <w:r w:rsidRPr="0029768B">
        <w:rPr>
          <w:b/>
        </w:rPr>
        <w:t xml:space="preserve"> Retro</w:t>
      </w:r>
      <w:r>
        <w:t xml:space="preserve"> project.</w:t>
      </w:r>
    </w:p>
    <w:p w14:paraId="4503F793" w14:textId="001C852E" w:rsidR="00EB52F4" w:rsidRDefault="00B1565A" w:rsidP="00EB52F4">
      <w:pPr>
        <w:pStyle w:val="LabStepNumberedLevel2"/>
      </w:pPr>
      <w:r>
        <w:t xml:space="preserve">When the </w:t>
      </w:r>
      <w:proofErr w:type="spellStart"/>
      <w:r w:rsidR="0029768B" w:rsidRPr="0029768B">
        <w:rPr>
          <w:b/>
        </w:rPr>
        <w:t>Northwind</w:t>
      </w:r>
      <w:proofErr w:type="spellEnd"/>
      <w:r w:rsidR="0029768B" w:rsidRPr="0029768B">
        <w:rPr>
          <w:b/>
        </w:rPr>
        <w:t xml:space="preserve"> </w:t>
      </w:r>
      <w:proofErr w:type="spellStart"/>
      <w:r w:rsidR="0029768B" w:rsidRPr="0029768B">
        <w:rPr>
          <w:b/>
        </w:rPr>
        <w:t>Retro.pbix</w:t>
      </w:r>
      <w:proofErr w:type="spellEnd"/>
      <w:r w:rsidR="0029768B">
        <w:t xml:space="preserve"> project </w:t>
      </w:r>
      <w:r>
        <w:t xml:space="preserve">opens, </w:t>
      </w:r>
      <w:r w:rsidR="0029768B">
        <w:t xml:space="preserve">Power BI Desktop </w:t>
      </w:r>
      <w:r>
        <w:t>display</w:t>
      </w:r>
      <w:r w:rsidR="0029768B">
        <w:t>s</w:t>
      </w:r>
      <w:r>
        <w:t xml:space="preserve"> </w:t>
      </w:r>
      <w:r w:rsidR="0029768B">
        <w:t>it in Report view.</w:t>
      </w:r>
    </w:p>
    <w:p w14:paraId="5FC5C09D" w14:textId="12F53CDD" w:rsidR="00EA671B" w:rsidRDefault="003324D7" w:rsidP="006C4EED">
      <w:pPr>
        <w:pStyle w:val="LabStepScreenshotLevel2"/>
      </w:pPr>
      <w:r>
        <w:drawing>
          <wp:inline distT="0" distB="0" distL="0" distR="0" wp14:anchorId="4DBFD197" wp14:editId="1E4E7B49">
            <wp:extent cx="4212756" cy="3012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7281" cy="3058650"/>
                    </a:xfrm>
                    <a:prstGeom prst="rect">
                      <a:avLst/>
                    </a:prstGeom>
                  </pic:spPr>
                </pic:pic>
              </a:graphicData>
            </a:graphic>
          </wp:inline>
        </w:drawing>
      </w:r>
    </w:p>
    <w:p w14:paraId="7A756823" w14:textId="4CAB3240" w:rsidR="0029768B" w:rsidRDefault="0029768B" w:rsidP="00EB52F4">
      <w:pPr>
        <w:pStyle w:val="LabStepNumberedLevel2"/>
      </w:pPr>
      <w:r>
        <w:t>Inspect all the pages in the report by navigating using the tabbed page navigation at the bottom of the report.</w:t>
      </w:r>
    </w:p>
    <w:p w14:paraId="5D2DC3EF" w14:textId="791F92C1" w:rsidR="00B1565A" w:rsidRDefault="00B1565A" w:rsidP="00EB52F4">
      <w:pPr>
        <w:pStyle w:val="LabStepNumberedLevel2"/>
      </w:pPr>
      <w:r>
        <w:t xml:space="preserve">Locate the </w:t>
      </w:r>
      <w:r w:rsidRPr="00B1565A">
        <w:rPr>
          <w:b/>
        </w:rPr>
        <w:t>Fields</w:t>
      </w:r>
      <w:r>
        <w:t xml:space="preserve"> list on the right-hand side of </w:t>
      </w:r>
      <w:r w:rsidR="0029768B">
        <w:t xml:space="preserve">Report view in </w:t>
      </w:r>
      <w:r>
        <w:t xml:space="preserve">the main Power BI Desktop window. </w:t>
      </w:r>
    </w:p>
    <w:p w14:paraId="1BCC5270" w14:textId="77777777" w:rsidR="00B1565A" w:rsidRDefault="00B1565A" w:rsidP="00EB52F4">
      <w:pPr>
        <w:pStyle w:val="LabStepNumberedLevel2"/>
      </w:pPr>
      <w:r>
        <w:t xml:space="preserve">You should see four tables named </w:t>
      </w:r>
      <w:r w:rsidRPr="00B1565A">
        <w:rPr>
          <w:b/>
        </w:rPr>
        <w:t>Sales</w:t>
      </w:r>
      <w:r>
        <w:t xml:space="preserve">, </w:t>
      </w:r>
      <w:r w:rsidRPr="00B1565A">
        <w:rPr>
          <w:b/>
        </w:rPr>
        <w:t>Calendar</w:t>
      </w:r>
      <w:r>
        <w:t xml:space="preserve">, </w:t>
      </w:r>
      <w:r w:rsidRPr="00B1565A">
        <w:rPr>
          <w:b/>
        </w:rPr>
        <w:t>Customers</w:t>
      </w:r>
      <w:r>
        <w:t xml:space="preserve"> and </w:t>
      </w:r>
      <w:r w:rsidRPr="00B1565A">
        <w:rPr>
          <w:b/>
        </w:rPr>
        <w:t>Products</w:t>
      </w:r>
      <w:r>
        <w:t xml:space="preserve">. </w:t>
      </w:r>
    </w:p>
    <w:p w14:paraId="527A2CFE" w14:textId="4086AA8F" w:rsidR="00B1565A" w:rsidRDefault="00B1565A" w:rsidP="00B1565A">
      <w:pPr>
        <w:pStyle w:val="LabStepScreenshotLevel2"/>
      </w:pPr>
      <w:r>
        <w:drawing>
          <wp:inline distT="0" distB="0" distL="0" distR="0" wp14:anchorId="094A0E83" wp14:editId="568238F8">
            <wp:extent cx="1412572" cy="1734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799" t="23044" b="47413"/>
                    <a:stretch/>
                  </pic:blipFill>
                  <pic:spPr bwMode="auto">
                    <a:xfrm>
                      <a:off x="0" y="0"/>
                      <a:ext cx="1463643" cy="1797578"/>
                    </a:xfrm>
                    <a:prstGeom prst="rect">
                      <a:avLst/>
                    </a:prstGeom>
                    <a:ln>
                      <a:noFill/>
                    </a:ln>
                    <a:extLst>
                      <a:ext uri="{53640926-AAD7-44D8-BBD7-CCE9431645EC}">
                        <a14:shadowObscured xmlns:a14="http://schemas.microsoft.com/office/drawing/2010/main"/>
                      </a:ext>
                    </a:extLst>
                  </pic:spPr>
                </pic:pic>
              </a:graphicData>
            </a:graphic>
          </wp:inline>
        </w:drawing>
      </w:r>
    </w:p>
    <w:p w14:paraId="652CB00B" w14:textId="67C2D02B" w:rsidR="00EB52F4" w:rsidRDefault="00B1565A" w:rsidP="00EB52F4">
      <w:pPr>
        <w:pStyle w:val="LabStepNumberedLevel2"/>
      </w:pPr>
      <w:r>
        <w:lastRenderedPageBreak/>
        <w:t xml:space="preserve">Expand each of the tables to in the </w:t>
      </w:r>
      <w:r w:rsidRPr="00B1565A">
        <w:rPr>
          <w:b/>
        </w:rPr>
        <w:t>Fields</w:t>
      </w:r>
      <w:r>
        <w:t xml:space="preserve"> list to see what fields are inside each table.</w:t>
      </w:r>
    </w:p>
    <w:p w14:paraId="56AEEF9A" w14:textId="74EDC676" w:rsidR="003324D7" w:rsidRDefault="003324D7" w:rsidP="006C4EED">
      <w:pPr>
        <w:pStyle w:val="LabStepScreenshotLevel2"/>
      </w:pPr>
      <w:r>
        <w:drawing>
          <wp:inline distT="0" distB="0" distL="0" distR="0" wp14:anchorId="0A4C5B4F" wp14:editId="6DA5CFAE">
            <wp:extent cx="1984386" cy="246762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2855" cy="2478158"/>
                    </a:xfrm>
                    <a:prstGeom prst="rect">
                      <a:avLst/>
                    </a:prstGeom>
                    <a:noFill/>
                    <a:ln>
                      <a:noFill/>
                    </a:ln>
                  </pic:spPr>
                </pic:pic>
              </a:graphicData>
            </a:graphic>
          </wp:inline>
        </w:drawing>
      </w:r>
    </w:p>
    <w:p w14:paraId="60E38EFB" w14:textId="3247D118" w:rsidR="00EB52F4" w:rsidRDefault="0029768B" w:rsidP="00EB52F4">
      <w:pPr>
        <w:pStyle w:val="LabStepNumberedLevel2"/>
      </w:pPr>
      <w:r>
        <w:t xml:space="preserve">Switch the project into </w:t>
      </w:r>
      <w:r w:rsidRPr="0029768B">
        <w:rPr>
          <w:b/>
        </w:rPr>
        <w:t>Data view</w:t>
      </w:r>
      <w:r>
        <w:t xml:space="preserve"> and inspect the data in each of the four tables.</w:t>
      </w:r>
    </w:p>
    <w:p w14:paraId="582D0267" w14:textId="77EA2621" w:rsidR="00EA671B" w:rsidRDefault="003324D7" w:rsidP="006C4EED">
      <w:pPr>
        <w:pStyle w:val="LabStepScreenshotLevel2"/>
      </w:pPr>
      <w:r>
        <w:drawing>
          <wp:inline distT="0" distB="0" distL="0" distR="0" wp14:anchorId="5F272D45" wp14:editId="30B9343A">
            <wp:extent cx="4877954" cy="1841326"/>
            <wp:effectExtent l="19050" t="19050" r="1841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21795" cy="1857875"/>
                    </a:xfrm>
                    <a:prstGeom prst="rect">
                      <a:avLst/>
                    </a:prstGeom>
                    <a:noFill/>
                    <a:ln>
                      <a:solidFill>
                        <a:schemeClr val="tx1">
                          <a:lumMod val="50000"/>
                          <a:lumOff val="50000"/>
                        </a:schemeClr>
                      </a:solidFill>
                    </a:ln>
                  </pic:spPr>
                </pic:pic>
              </a:graphicData>
            </a:graphic>
          </wp:inline>
        </w:drawing>
      </w:r>
    </w:p>
    <w:p w14:paraId="6CC5BE04" w14:textId="0969F6B4" w:rsidR="00EB52F4" w:rsidRDefault="0029768B" w:rsidP="00EB52F4">
      <w:pPr>
        <w:pStyle w:val="LabStepNumberedLevel2"/>
      </w:pPr>
      <w:r>
        <w:t xml:space="preserve">Switch the project into </w:t>
      </w:r>
      <w:r>
        <w:rPr>
          <w:b/>
        </w:rPr>
        <w:t xml:space="preserve">Relationship </w:t>
      </w:r>
      <w:r w:rsidRPr="0029768B">
        <w:rPr>
          <w:b/>
        </w:rPr>
        <w:t>view</w:t>
      </w:r>
      <w:r>
        <w:t xml:space="preserve"> to get a high-level picture of the project’s data model.</w:t>
      </w:r>
    </w:p>
    <w:p w14:paraId="287C480D" w14:textId="2F7E94DB" w:rsidR="00EA671B" w:rsidRDefault="003324D7" w:rsidP="006C4EED">
      <w:pPr>
        <w:pStyle w:val="LabStepScreenshotLevel2"/>
      </w:pPr>
      <w:r>
        <w:drawing>
          <wp:inline distT="0" distB="0" distL="0" distR="0" wp14:anchorId="5C7322C5" wp14:editId="1E147600">
            <wp:extent cx="5089905" cy="262420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9391" cy="2634248"/>
                    </a:xfrm>
                    <a:prstGeom prst="rect">
                      <a:avLst/>
                    </a:prstGeom>
                    <a:noFill/>
                    <a:ln>
                      <a:noFill/>
                    </a:ln>
                  </pic:spPr>
                </pic:pic>
              </a:graphicData>
            </a:graphic>
          </wp:inline>
        </w:drawing>
      </w:r>
    </w:p>
    <w:p w14:paraId="26216A9B" w14:textId="5683F4D4" w:rsidR="00EB52F4" w:rsidRDefault="0029768B" w:rsidP="0029768B">
      <w:pPr>
        <w:pStyle w:val="LabExerciseLeadIn"/>
      </w:pPr>
      <w:r>
        <w:lastRenderedPageBreak/>
        <w:t>Now it’s time to look at the queries in the project that were used to import the base tables into the project’s data model.</w:t>
      </w:r>
    </w:p>
    <w:p w14:paraId="1F543C30" w14:textId="4AA8FF33" w:rsidR="0029768B" w:rsidRDefault="0029768B" w:rsidP="0029768B">
      <w:pPr>
        <w:pStyle w:val="LabStepNumberedLevel2"/>
      </w:pPr>
      <w:r>
        <w:t xml:space="preserve">On the </w:t>
      </w:r>
      <w:r w:rsidRPr="0029768B">
        <w:rPr>
          <w:b/>
        </w:rPr>
        <w:t>Home</w:t>
      </w:r>
      <w:r>
        <w:t xml:space="preserve"> tab in the ribbon, select the </w:t>
      </w:r>
      <w:r w:rsidRPr="0029768B">
        <w:rPr>
          <w:b/>
        </w:rPr>
        <w:t>Edit Queries</w:t>
      </w:r>
      <w:r>
        <w:t xml:space="preserve"> command to open the Query Editor window.</w:t>
      </w:r>
    </w:p>
    <w:p w14:paraId="6FA8C108" w14:textId="3C3505E2" w:rsidR="00EA671B" w:rsidRDefault="00EA671B" w:rsidP="006C4EED">
      <w:pPr>
        <w:pStyle w:val="LabStepScreenshotLevel2"/>
      </w:pPr>
      <w:r>
        <w:drawing>
          <wp:inline distT="0" distB="0" distL="0" distR="0" wp14:anchorId="62056338" wp14:editId="20B7FB9F">
            <wp:extent cx="3294345" cy="1194191"/>
            <wp:effectExtent l="19050" t="19050" r="2095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a:extLst>
                        <a:ext uri="{28A0092B-C50C-407E-A947-70E740481C1C}">
                          <a14:useLocalDpi xmlns:a14="http://schemas.microsoft.com/office/drawing/2010/main" val="0"/>
                        </a:ext>
                      </a:extLst>
                    </a:blip>
                    <a:srcRect t="13507"/>
                    <a:stretch/>
                  </pic:blipFill>
                  <pic:spPr bwMode="auto">
                    <a:xfrm>
                      <a:off x="0" y="0"/>
                      <a:ext cx="3322335" cy="120433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92F8425" w14:textId="7770746A" w:rsidR="00EB52F4" w:rsidRDefault="0029768B" w:rsidP="00EB52F4">
      <w:pPr>
        <w:pStyle w:val="LabStepNumberedLevel2"/>
      </w:pPr>
      <w:r>
        <w:t xml:space="preserve">In the Query Editor window, examine the queries listed in the </w:t>
      </w:r>
      <w:r w:rsidRPr="00922F1F">
        <w:rPr>
          <w:b/>
        </w:rPr>
        <w:t>Queries</w:t>
      </w:r>
      <w:r>
        <w:t xml:space="preserve"> list on the left.</w:t>
      </w:r>
    </w:p>
    <w:p w14:paraId="7AC2F9BE" w14:textId="1A0C6252" w:rsidR="00EA671B" w:rsidRDefault="00EA671B" w:rsidP="006C4EED">
      <w:pPr>
        <w:pStyle w:val="LabStepScreenshotLevel2"/>
      </w:pPr>
      <w:r>
        <w:drawing>
          <wp:inline distT="0" distB="0" distL="0" distR="0" wp14:anchorId="2DDD4DEC" wp14:editId="38D45306">
            <wp:extent cx="4489050" cy="2029217"/>
            <wp:effectExtent l="19050" t="19050" r="26035"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4432" cy="2045211"/>
                    </a:xfrm>
                    <a:prstGeom prst="rect">
                      <a:avLst/>
                    </a:prstGeom>
                    <a:noFill/>
                    <a:ln>
                      <a:solidFill>
                        <a:schemeClr val="tx1">
                          <a:lumMod val="50000"/>
                          <a:lumOff val="50000"/>
                        </a:schemeClr>
                      </a:solidFill>
                    </a:ln>
                  </pic:spPr>
                </pic:pic>
              </a:graphicData>
            </a:graphic>
          </wp:inline>
        </w:drawing>
      </w:r>
    </w:p>
    <w:p w14:paraId="6824AB91" w14:textId="208EDEC8" w:rsidR="00EB52F4" w:rsidRDefault="00922F1F" w:rsidP="00EB52F4">
      <w:pPr>
        <w:pStyle w:val="LabStepNumberedLevel2"/>
      </w:pPr>
      <w:r>
        <w:t xml:space="preserve">Select the </w:t>
      </w:r>
      <w:r w:rsidRPr="00922F1F">
        <w:rPr>
          <w:b/>
        </w:rPr>
        <w:t>Close and Apply</w:t>
      </w:r>
      <w:r>
        <w:t xml:space="preserve"> command in the ribbon to close the </w:t>
      </w:r>
      <w:r w:rsidRPr="00922F1F">
        <w:rPr>
          <w:b/>
        </w:rPr>
        <w:t>Query Editor</w:t>
      </w:r>
      <w:r>
        <w:t xml:space="preserve"> window.</w:t>
      </w:r>
    </w:p>
    <w:p w14:paraId="4E0D9ABB" w14:textId="31E953B9" w:rsidR="00EA671B" w:rsidRDefault="00EA671B" w:rsidP="006C4EED">
      <w:pPr>
        <w:pStyle w:val="LabStepScreenshotLevel2"/>
      </w:pPr>
      <w:r>
        <w:drawing>
          <wp:inline distT="0" distB="0" distL="0" distR="0" wp14:anchorId="594B8402" wp14:editId="2B66D849">
            <wp:extent cx="2179529" cy="732036"/>
            <wp:effectExtent l="19050" t="19050" r="1143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a:extLst>
                        <a:ext uri="{28A0092B-C50C-407E-A947-70E740481C1C}">
                          <a14:useLocalDpi xmlns:a14="http://schemas.microsoft.com/office/drawing/2010/main" val="0"/>
                        </a:ext>
                      </a:extLst>
                    </a:blip>
                    <a:srcRect t="20091"/>
                    <a:stretch/>
                  </pic:blipFill>
                  <pic:spPr bwMode="auto">
                    <a:xfrm>
                      <a:off x="0" y="0"/>
                      <a:ext cx="2230594" cy="74918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F3DAC2F" w14:textId="02AB758A" w:rsidR="00EB52F4" w:rsidRDefault="00922F1F" w:rsidP="00EB52F4">
      <w:pPr>
        <w:pStyle w:val="LabStepNumberedLevel2"/>
      </w:pPr>
      <w:r>
        <w:t xml:space="preserve">If you have made any changes to the project, click the </w:t>
      </w:r>
      <w:r w:rsidRPr="00922F1F">
        <w:rPr>
          <w:b/>
        </w:rPr>
        <w:t>Save</w:t>
      </w:r>
      <w:r>
        <w:t xml:space="preserve"> button above the ribbon to save your work.</w:t>
      </w:r>
    </w:p>
    <w:p w14:paraId="44188414" w14:textId="3DD7FAC9" w:rsidR="00EA671B" w:rsidRDefault="00EA671B" w:rsidP="006C4EED">
      <w:pPr>
        <w:pStyle w:val="LabStepScreenshotLevel2"/>
      </w:pPr>
      <w:r>
        <w:drawing>
          <wp:inline distT="0" distB="0" distL="0" distR="0" wp14:anchorId="606F6A16" wp14:editId="6A4D2D2A">
            <wp:extent cx="1255528" cy="851770"/>
            <wp:effectExtent l="19050" t="19050" r="20955"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8">
                      <a:extLst>
                        <a:ext uri="{28A0092B-C50C-407E-A947-70E740481C1C}">
                          <a14:useLocalDpi xmlns:a14="http://schemas.microsoft.com/office/drawing/2010/main" val="0"/>
                        </a:ext>
                      </a:extLst>
                    </a:blip>
                    <a:srcRect t="2026" r="46798"/>
                    <a:stretch/>
                  </pic:blipFill>
                  <pic:spPr bwMode="auto">
                    <a:xfrm>
                      <a:off x="0" y="0"/>
                      <a:ext cx="1271496" cy="86260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1BCCD8F" w14:textId="2384232A" w:rsidR="00EB52F4" w:rsidRDefault="00922F1F" w:rsidP="00922F1F">
      <w:pPr>
        <w:pStyle w:val="LabStepNumbered"/>
      </w:pPr>
      <w:r>
        <w:t xml:space="preserve">Publish the </w:t>
      </w:r>
      <w:proofErr w:type="spellStart"/>
      <w:r w:rsidRPr="00922F1F">
        <w:rPr>
          <w:b/>
        </w:rPr>
        <w:t>Northwind</w:t>
      </w:r>
      <w:proofErr w:type="spellEnd"/>
      <w:r w:rsidRPr="00922F1F">
        <w:rPr>
          <w:b/>
        </w:rPr>
        <w:t xml:space="preserve"> Retro</w:t>
      </w:r>
      <w:r>
        <w:t xml:space="preserve"> project to your personal workspace in the Power BI service.</w:t>
      </w:r>
    </w:p>
    <w:p w14:paraId="1F45D103" w14:textId="5C07B32E" w:rsidR="00922F1F" w:rsidRDefault="00922F1F" w:rsidP="00922F1F">
      <w:pPr>
        <w:pStyle w:val="LabStepNumberedLevel2"/>
      </w:pPr>
      <w:r>
        <w:t xml:space="preserve">On the </w:t>
      </w:r>
      <w:r w:rsidRPr="00922F1F">
        <w:rPr>
          <w:b/>
        </w:rPr>
        <w:t>Home</w:t>
      </w:r>
      <w:r>
        <w:t xml:space="preserve"> tab in the ribbon, click the </w:t>
      </w:r>
      <w:r w:rsidRPr="00922F1F">
        <w:rPr>
          <w:b/>
        </w:rPr>
        <w:t>Publish</w:t>
      </w:r>
      <w:r>
        <w:t xml:space="preserve"> button.</w:t>
      </w:r>
    </w:p>
    <w:p w14:paraId="5CE21AE5" w14:textId="28B7C334" w:rsidR="00EA671B" w:rsidRDefault="00EA671B" w:rsidP="006C4EED">
      <w:pPr>
        <w:pStyle w:val="LabStepScreenshotLevel2"/>
      </w:pPr>
      <w:r>
        <w:drawing>
          <wp:inline distT="0" distB="0" distL="0" distR="0" wp14:anchorId="594220C1" wp14:editId="61A41C36">
            <wp:extent cx="6128935" cy="801666"/>
            <wp:effectExtent l="19050" t="19050" r="2476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a:extLst>
                        <a:ext uri="{28A0092B-C50C-407E-A947-70E740481C1C}">
                          <a14:useLocalDpi xmlns:a14="http://schemas.microsoft.com/office/drawing/2010/main" val="0"/>
                        </a:ext>
                      </a:extLst>
                    </a:blip>
                    <a:srcRect t="20038"/>
                    <a:stretch/>
                  </pic:blipFill>
                  <pic:spPr bwMode="auto">
                    <a:xfrm>
                      <a:off x="0" y="0"/>
                      <a:ext cx="6315464" cy="82606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CC85D03" w14:textId="73560EE1" w:rsidR="00EB52F4" w:rsidRDefault="00922F1F" w:rsidP="00EB52F4">
      <w:pPr>
        <w:pStyle w:val="LabStepNumberedLevel2"/>
      </w:pPr>
      <w:r>
        <w:lastRenderedPageBreak/>
        <w:t xml:space="preserve">When prompted to sign in, enter the name of your Power BI user account and click the </w:t>
      </w:r>
      <w:r w:rsidRPr="00922F1F">
        <w:rPr>
          <w:b/>
        </w:rPr>
        <w:t>Sign in</w:t>
      </w:r>
      <w:r>
        <w:t xml:space="preserve"> button.</w:t>
      </w:r>
    </w:p>
    <w:p w14:paraId="70ED04B0" w14:textId="4CCB860A" w:rsidR="00EA671B" w:rsidRDefault="00EA671B" w:rsidP="006C4EED">
      <w:pPr>
        <w:pStyle w:val="LabStepScreenshotLevel2"/>
      </w:pPr>
      <w:r>
        <w:drawing>
          <wp:inline distT="0" distB="0" distL="0" distR="0" wp14:anchorId="10668724" wp14:editId="78B73214">
            <wp:extent cx="2793304" cy="1753624"/>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7243" cy="1762375"/>
                    </a:xfrm>
                    <a:prstGeom prst="rect">
                      <a:avLst/>
                    </a:prstGeom>
                  </pic:spPr>
                </pic:pic>
              </a:graphicData>
            </a:graphic>
          </wp:inline>
        </w:drawing>
      </w:r>
    </w:p>
    <w:p w14:paraId="36E1FEEE" w14:textId="65028D03" w:rsidR="00EB52F4" w:rsidRDefault="00922F1F" w:rsidP="00EB52F4">
      <w:pPr>
        <w:pStyle w:val="LabStepNumberedLevel2"/>
      </w:pPr>
      <w:r>
        <w:t xml:space="preserve">Power BI when prompted, enter your password and click </w:t>
      </w:r>
      <w:r w:rsidRPr="00922F1F">
        <w:rPr>
          <w:b/>
        </w:rPr>
        <w:t>Sign in</w:t>
      </w:r>
      <w:r>
        <w:t>.</w:t>
      </w:r>
    </w:p>
    <w:p w14:paraId="3464A02E" w14:textId="2A56E72A" w:rsidR="00F46E89" w:rsidRDefault="00F46E89" w:rsidP="006C4EED">
      <w:pPr>
        <w:pStyle w:val="LabStepScreenshotLevel2"/>
      </w:pPr>
      <w:r>
        <w:drawing>
          <wp:inline distT="0" distB="0" distL="0" distR="0" wp14:anchorId="26E2AF69" wp14:editId="07A90CC1">
            <wp:extent cx="2918564" cy="1554550"/>
            <wp:effectExtent l="19050" t="19050" r="1524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6097"/>
                    <a:stretch/>
                  </pic:blipFill>
                  <pic:spPr bwMode="auto">
                    <a:xfrm>
                      <a:off x="0" y="0"/>
                      <a:ext cx="2937936" cy="156486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FED37A5" w14:textId="0F753771" w:rsidR="00F46E89" w:rsidRDefault="00922F1F" w:rsidP="00EB52F4">
      <w:pPr>
        <w:pStyle w:val="LabStepNumberedLevel2"/>
      </w:pPr>
      <w:r>
        <w:t>Wait until you see the notification indicating that the project has been published successfully.</w:t>
      </w:r>
    </w:p>
    <w:p w14:paraId="1EDC912A" w14:textId="45AE7723" w:rsidR="00E92DFA" w:rsidRDefault="00E92DFA" w:rsidP="00E92DFA">
      <w:pPr>
        <w:pStyle w:val="LabStepNumbered"/>
      </w:pPr>
      <w:r>
        <w:t>Examine what’s been added to your personal workspace in the Power BI service.</w:t>
      </w:r>
    </w:p>
    <w:p w14:paraId="511D5A85" w14:textId="59F6B0D6" w:rsidR="00E92DFA" w:rsidRDefault="00E92DFA" w:rsidP="00E92DFA">
      <w:pPr>
        <w:pStyle w:val="LabStepNumberedLevel2"/>
      </w:pPr>
      <w:r>
        <w:t>Return to the Power BI Service in the browser and verify a new dataset has been created.</w:t>
      </w:r>
    </w:p>
    <w:p w14:paraId="656BB59A" w14:textId="636C54E4" w:rsidR="005959B0" w:rsidRDefault="005959B0" w:rsidP="006C4EED">
      <w:pPr>
        <w:pStyle w:val="LabStepScreenshotLevel2"/>
      </w:pPr>
      <w:r>
        <w:drawing>
          <wp:inline distT="0" distB="0" distL="0" distR="0" wp14:anchorId="46F7CF5F" wp14:editId="35BADB6F">
            <wp:extent cx="5073041" cy="1241486"/>
            <wp:effectExtent l="19050" t="19050" r="13335"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0293" cy="1250602"/>
                    </a:xfrm>
                    <a:prstGeom prst="rect">
                      <a:avLst/>
                    </a:prstGeom>
                    <a:noFill/>
                    <a:ln>
                      <a:solidFill>
                        <a:schemeClr val="tx1">
                          <a:lumMod val="50000"/>
                          <a:lumOff val="50000"/>
                        </a:schemeClr>
                      </a:solidFill>
                    </a:ln>
                  </pic:spPr>
                </pic:pic>
              </a:graphicData>
            </a:graphic>
          </wp:inline>
        </w:drawing>
      </w:r>
    </w:p>
    <w:p w14:paraId="4E019ED8" w14:textId="745A1F36" w:rsidR="00EB52F4" w:rsidRDefault="00E92DFA" w:rsidP="00EB52F4">
      <w:pPr>
        <w:pStyle w:val="LabStepNumberedLevel2"/>
      </w:pPr>
      <w:r>
        <w:t xml:space="preserve">Navigate to the Reports list and click on the report named </w:t>
      </w:r>
      <w:proofErr w:type="spellStart"/>
      <w:r w:rsidRPr="00E92DFA">
        <w:rPr>
          <w:b/>
        </w:rPr>
        <w:t>Northwind</w:t>
      </w:r>
      <w:proofErr w:type="spellEnd"/>
      <w:r w:rsidRPr="00E92DFA">
        <w:rPr>
          <w:b/>
        </w:rPr>
        <w:t xml:space="preserve"> Retro</w:t>
      </w:r>
      <w:r>
        <w:t xml:space="preserve"> to open it.</w:t>
      </w:r>
    </w:p>
    <w:p w14:paraId="0241F0AD" w14:textId="5D99A56F" w:rsidR="005959B0" w:rsidRDefault="005959B0" w:rsidP="006C4EED">
      <w:pPr>
        <w:pStyle w:val="LabStepScreenshotLevel2"/>
      </w:pPr>
      <w:r>
        <w:drawing>
          <wp:inline distT="0" distB="0" distL="0" distR="0" wp14:anchorId="674A72F3" wp14:editId="63456268">
            <wp:extent cx="4052170" cy="1709668"/>
            <wp:effectExtent l="19050" t="19050" r="24765"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4681" cy="1714947"/>
                    </a:xfrm>
                    <a:prstGeom prst="rect">
                      <a:avLst/>
                    </a:prstGeom>
                    <a:noFill/>
                    <a:ln>
                      <a:solidFill>
                        <a:schemeClr val="tx1">
                          <a:lumMod val="50000"/>
                          <a:lumOff val="50000"/>
                        </a:schemeClr>
                      </a:solidFill>
                    </a:ln>
                  </pic:spPr>
                </pic:pic>
              </a:graphicData>
            </a:graphic>
          </wp:inline>
        </w:drawing>
      </w:r>
    </w:p>
    <w:p w14:paraId="6A6C6A63" w14:textId="366730F7" w:rsidR="00EB52F4" w:rsidRDefault="00E92DFA" w:rsidP="00EB52F4">
      <w:pPr>
        <w:pStyle w:val="LabStepNumberedLevel2"/>
      </w:pPr>
      <w:r>
        <w:lastRenderedPageBreak/>
        <w:t>Take a moment to interact with the report in the browser.</w:t>
      </w:r>
    </w:p>
    <w:p w14:paraId="4031CDCA" w14:textId="33BE270C" w:rsidR="005959B0" w:rsidRDefault="005959B0" w:rsidP="006C4EED">
      <w:pPr>
        <w:pStyle w:val="LabStepScreenshotLevel2"/>
      </w:pPr>
      <w:r>
        <w:drawing>
          <wp:inline distT="0" distB="0" distL="0" distR="0" wp14:anchorId="367BDC4B" wp14:editId="21A682E0">
            <wp:extent cx="2367419" cy="15675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91885" cy="1583739"/>
                    </a:xfrm>
                    <a:prstGeom prst="rect">
                      <a:avLst/>
                    </a:prstGeom>
                    <a:noFill/>
                    <a:ln>
                      <a:noFill/>
                    </a:ln>
                  </pic:spPr>
                </pic:pic>
              </a:graphicData>
            </a:graphic>
          </wp:inline>
        </w:drawing>
      </w:r>
    </w:p>
    <w:p w14:paraId="69F12B2E" w14:textId="39DA4CFA" w:rsidR="00EA671B" w:rsidRDefault="00E92DFA" w:rsidP="00EB52F4">
      <w:pPr>
        <w:pStyle w:val="LabExerciseCallout"/>
      </w:pPr>
      <w:r>
        <w:t xml:space="preserve">Now you have seen several different techniques for adding content into a Power BI workspace. In the next exercise, you will create a app workspace and then populate it with content. As you will see, adding datasets, reports and dashboards to an app workspace is very similar to adding content to </w:t>
      </w:r>
      <w:r w:rsidR="001922F4">
        <w:t xml:space="preserve">a </w:t>
      </w:r>
      <w:r>
        <w:t>personal workspace. The big difference is that app workspaces have advantages over personal workspaces such as support for team-based development</w:t>
      </w:r>
      <w:r w:rsidR="001922F4">
        <w:t xml:space="preserve"> and </w:t>
      </w:r>
      <w:r>
        <w:t xml:space="preserve">app distribution </w:t>
      </w:r>
      <w:r w:rsidR="001922F4">
        <w:t xml:space="preserve">as well as Power BI Premium support for </w:t>
      </w:r>
      <w:r>
        <w:t>making embedded reports accessible to non-licensed users.</w:t>
      </w:r>
    </w:p>
    <w:p w14:paraId="285BEE14" w14:textId="0AF8FBDB" w:rsidR="001064E5" w:rsidRPr="00AB0146" w:rsidRDefault="001064E5" w:rsidP="001064E5">
      <w:pPr>
        <w:pStyle w:val="Heading3"/>
      </w:pPr>
      <w:r>
        <w:t xml:space="preserve">Exercise 6: </w:t>
      </w:r>
      <w:r w:rsidR="005959B0">
        <w:t>Create a New App Workspace to Build a Custom Solution</w:t>
      </w:r>
    </w:p>
    <w:p w14:paraId="67F0B6D3" w14:textId="3902A70D" w:rsidR="001064E5" w:rsidRDefault="001922F4" w:rsidP="00EB52F4">
      <w:pPr>
        <w:pStyle w:val="LabExerciseLeadIn"/>
      </w:pPr>
      <w:r>
        <w:t>In this exercise, you will create a new app workspace. After that, you will populate the workspace with datasets, reports and a dashboard just as you did in your personal workspace.</w:t>
      </w:r>
    </w:p>
    <w:p w14:paraId="0A97376B" w14:textId="4EE17110" w:rsidR="00C15A8F" w:rsidRDefault="00C15A8F" w:rsidP="00EB52F4">
      <w:pPr>
        <w:pStyle w:val="LabStepNumbered"/>
        <w:numPr>
          <w:ilvl w:val="0"/>
          <w:numId w:val="32"/>
        </w:numPr>
      </w:pPr>
      <w:r>
        <w:t>Create a new app workspace.</w:t>
      </w:r>
    </w:p>
    <w:p w14:paraId="62A90600" w14:textId="67F3AF41" w:rsidR="00EB52F4" w:rsidRDefault="00C15A8F" w:rsidP="00C15A8F">
      <w:pPr>
        <w:pStyle w:val="LabStepNumberedLevel2"/>
        <w:numPr>
          <w:ilvl w:val="1"/>
          <w:numId w:val="32"/>
        </w:numPr>
      </w:pPr>
      <w:r>
        <w:t xml:space="preserve">Expand the Workspace menu in the left navigation and select the </w:t>
      </w:r>
      <w:r w:rsidRPr="00C15A8F">
        <w:rPr>
          <w:b/>
        </w:rPr>
        <w:t>Create app workspace</w:t>
      </w:r>
      <w:r>
        <w:t xml:space="preserve"> command.</w:t>
      </w:r>
    </w:p>
    <w:p w14:paraId="4F3EE47A" w14:textId="7321E175" w:rsidR="001922F4" w:rsidRDefault="005959B0" w:rsidP="00C15A8F">
      <w:pPr>
        <w:pStyle w:val="LabStepScreenshotLevel2"/>
      </w:pPr>
      <w:r>
        <w:drawing>
          <wp:inline distT="0" distB="0" distL="0" distR="0" wp14:anchorId="3C12038C" wp14:editId="4652691E">
            <wp:extent cx="1961320" cy="1077238"/>
            <wp:effectExtent l="19050" t="19050" r="2032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
                      <a:extLst>
                        <a:ext uri="{28A0092B-C50C-407E-A947-70E740481C1C}">
                          <a14:useLocalDpi xmlns:a14="http://schemas.microsoft.com/office/drawing/2010/main" val="0"/>
                        </a:ext>
                      </a:extLst>
                    </a:blip>
                    <a:srcRect t="39329"/>
                    <a:stretch/>
                  </pic:blipFill>
                  <pic:spPr bwMode="auto">
                    <a:xfrm>
                      <a:off x="0" y="0"/>
                      <a:ext cx="1991885" cy="109402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FCCC85" w14:textId="50CB4B22" w:rsidR="00C15A8F" w:rsidRDefault="00C15A8F" w:rsidP="00C15A8F">
      <w:pPr>
        <w:pStyle w:val="LabExerciseCallout"/>
      </w:pPr>
      <w:r>
        <w:t xml:space="preserve">Note that all the students in this workshop are working within the same Power BI tenants. That means everybody must create a app workspace with a unique name. Therefore, you will be asked to use your own name when creating a new app workspace. </w:t>
      </w:r>
      <w:proofErr w:type="gramStart"/>
      <w:r>
        <w:t>As long as</w:t>
      </w:r>
      <w:proofErr w:type="gramEnd"/>
      <w:r>
        <w:t xml:space="preserve"> know two students have the exact same name, nobody should run into naming conflicts.</w:t>
      </w:r>
    </w:p>
    <w:p w14:paraId="424C8B9B" w14:textId="15551CAC" w:rsidR="00EB52F4" w:rsidRDefault="00C15A8F" w:rsidP="00EB52F4">
      <w:pPr>
        <w:pStyle w:val="LabStepNumberedLevel2"/>
      </w:pPr>
      <w:r>
        <w:t xml:space="preserve">Enter your name into the </w:t>
      </w:r>
      <w:r w:rsidRPr="00C15A8F">
        <w:rPr>
          <w:b/>
        </w:rPr>
        <w:t>Name your workspace</w:t>
      </w:r>
      <w:r>
        <w:t xml:space="preserve"> textbox.</w:t>
      </w:r>
    </w:p>
    <w:p w14:paraId="7D39C234" w14:textId="04C6C788" w:rsidR="00C15A8F" w:rsidRDefault="00C15A8F" w:rsidP="00EB52F4">
      <w:pPr>
        <w:pStyle w:val="LabStepNumberedLevel2"/>
      </w:pPr>
      <w:r>
        <w:t xml:space="preserve">Add your user account as a workspace member with </w:t>
      </w:r>
      <w:r w:rsidRPr="00C15A8F">
        <w:rPr>
          <w:b/>
        </w:rPr>
        <w:t>Admin</w:t>
      </w:r>
      <w:r>
        <w:t xml:space="preserve"> permissions.</w:t>
      </w:r>
    </w:p>
    <w:p w14:paraId="58E15A7C" w14:textId="2ED2694F" w:rsidR="00C15A8F" w:rsidRDefault="00C15A8F" w:rsidP="00EB52F4">
      <w:pPr>
        <w:pStyle w:val="LabStepNumberedLevel2"/>
      </w:pPr>
      <w:r>
        <w:t xml:space="preserve">Click </w:t>
      </w:r>
      <w:r w:rsidRPr="00C15A8F">
        <w:rPr>
          <w:b/>
        </w:rPr>
        <w:t>Save</w:t>
      </w:r>
      <w:r>
        <w:t xml:space="preserve"> to create the new app workspace.</w:t>
      </w:r>
    </w:p>
    <w:p w14:paraId="24A26EE3" w14:textId="699DDC2E" w:rsidR="005959B0" w:rsidRDefault="004F63F2" w:rsidP="00C15A8F">
      <w:pPr>
        <w:pStyle w:val="LabStepScreenshotLevel2"/>
      </w:pPr>
      <w:r>
        <w:drawing>
          <wp:inline distT="0" distB="0" distL="0" distR="0" wp14:anchorId="1060130D" wp14:editId="3D6DC190">
            <wp:extent cx="1321496" cy="1737005"/>
            <wp:effectExtent l="19050" t="19050" r="12065"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47393" cy="1771044"/>
                    </a:xfrm>
                    <a:prstGeom prst="rect">
                      <a:avLst/>
                    </a:prstGeom>
                    <a:noFill/>
                    <a:ln>
                      <a:solidFill>
                        <a:schemeClr val="tx1">
                          <a:lumMod val="50000"/>
                          <a:lumOff val="50000"/>
                        </a:schemeClr>
                      </a:solidFill>
                    </a:ln>
                  </pic:spPr>
                </pic:pic>
              </a:graphicData>
            </a:graphic>
          </wp:inline>
        </w:drawing>
      </w:r>
    </w:p>
    <w:p w14:paraId="6814B8DC" w14:textId="04F84598" w:rsidR="00EB52F4" w:rsidRDefault="00496CD5" w:rsidP="00EB52F4">
      <w:pPr>
        <w:pStyle w:val="LabStepNumberedLevel2"/>
      </w:pPr>
      <w:r>
        <w:lastRenderedPageBreak/>
        <w:t>Power BI should create the new app workspace and navigate you to its welcome page as shown in the following screenshot.</w:t>
      </w:r>
    </w:p>
    <w:p w14:paraId="19963AB6" w14:textId="307D5C85" w:rsidR="004F63F2" w:rsidRDefault="004F63F2" w:rsidP="00496CD5">
      <w:pPr>
        <w:pStyle w:val="LabStepScreenshotLevel2"/>
      </w:pPr>
      <w:r>
        <w:drawing>
          <wp:inline distT="0" distB="0" distL="0" distR="0" wp14:anchorId="07BA1CDB" wp14:editId="73FB30B2">
            <wp:extent cx="4828783" cy="19816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8108" cy="1985463"/>
                    </a:xfrm>
                    <a:prstGeom prst="rect">
                      <a:avLst/>
                    </a:prstGeom>
                    <a:noFill/>
                    <a:ln>
                      <a:noFill/>
                    </a:ln>
                  </pic:spPr>
                </pic:pic>
              </a:graphicData>
            </a:graphic>
          </wp:inline>
        </w:drawing>
      </w:r>
    </w:p>
    <w:p w14:paraId="54531582" w14:textId="54F1D043" w:rsidR="00EB52F4" w:rsidRDefault="00496CD5" w:rsidP="00EB52F4">
      <w:pPr>
        <w:pStyle w:val="LabStepNumberedLevel2"/>
      </w:pPr>
      <w:r>
        <w:t xml:space="preserve">If you expand the </w:t>
      </w:r>
      <w:r w:rsidRPr="00496CD5">
        <w:rPr>
          <w:b/>
        </w:rPr>
        <w:t>Workspaces</w:t>
      </w:r>
      <w:r>
        <w:t xml:space="preserve"> menu in the left navigation, you can see it provides the Ability to move between your personal workspace and any available app workspace.</w:t>
      </w:r>
    </w:p>
    <w:p w14:paraId="17B291D1" w14:textId="292A1404" w:rsidR="004F63F2" w:rsidRDefault="004F63F2" w:rsidP="00496CD5">
      <w:pPr>
        <w:pStyle w:val="LabStepScreenshotLevel2"/>
      </w:pPr>
      <w:r>
        <w:drawing>
          <wp:inline distT="0" distB="0" distL="0" distR="0" wp14:anchorId="2587F9ED" wp14:editId="5D96EA9C">
            <wp:extent cx="2417523" cy="1498775"/>
            <wp:effectExtent l="19050" t="19050" r="20955" b="25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a:extLst>
                        <a:ext uri="{28A0092B-C50C-407E-A947-70E740481C1C}">
                          <a14:useLocalDpi xmlns:a14="http://schemas.microsoft.com/office/drawing/2010/main" val="0"/>
                        </a:ext>
                      </a:extLst>
                    </a:blip>
                    <a:srcRect t="36734"/>
                    <a:stretch/>
                  </pic:blipFill>
                  <pic:spPr bwMode="auto">
                    <a:xfrm>
                      <a:off x="0" y="0"/>
                      <a:ext cx="2427765" cy="150512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E4EAC47" w14:textId="56E9CF70" w:rsidR="00EB52F4" w:rsidRDefault="00496CD5" w:rsidP="00EB52F4">
      <w:pPr>
        <w:pStyle w:val="LabStepNumberedLevel2"/>
      </w:pPr>
      <w:r>
        <w:t>Navigate you’re your personal workspace.</w:t>
      </w:r>
    </w:p>
    <w:p w14:paraId="62C7E183" w14:textId="70EB118C" w:rsidR="00496CD5" w:rsidRDefault="00496CD5" w:rsidP="00EB52F4">
      <w:pPr>
        <w:pStyle w:val="LabStepNumberedLevel2"/>
      </w:pPr>
      <w:r>
        <w:t>Now, navigate back to your new App Workspace.</w:t>
      </w:r>
    </w:p>
    <w:p w14:paraId="050D1D20" w14:textId="3601E5A9" w:rsidR="00496CD5" w:rsidRDefault="00496CD5" w:rsidP="00496CD5">
      <w:pPr>
        <w:pStyle w:val="LabStepNumbered"/>
      </w:pPr>
      <w:r>
        <w:t>Add content to your new app workspace.</w:t>
      </w:r>
    </w:p>
    <w:p w14:paraId="01D442AA" w14:textId="1A1E7AC5" w:rsidR="00496CD5" w:rsidRDefault="00496CD5" w:rsidP="00496CD5">
      <w:pPr>
        <w:pStyle w:val="LabStepNumberedLevel2"/>
      </w:pPr>
      <w:r>
        <w:t xml:space="preserve">On the Welcome page of the app workspace, click the </w:t>
      </w:r>
      <w:r w:rsidRPr="00496CD5">
        <w:rPr>
          <w:b/>
        </w:rPr>
        <w:t>Get</w:t>
      </w:r>
      <w:r>
        <w:t xml:space="preserve"> button in the </w:t>
      </w:r>
      <w:r w:rsidRPr="00496CD5">
        <w:rPr>
          <w:b/>
        </w:rPr>
        <w:t>Files</w:t>
      </w:r>
      <w:r>
        <w:t xml:space="preserve"> section.</w:t>
      </w:r>
    </w:p>
    <w:p w14:paraId="30F4BE77" w14:textId="5BCA6D54" w:rsidR="004F63F2" w:rsidRDefault="004F63F2" w:rsidP="00496CD5">
      <w:pPr>
        <w:pStyle w:val="LabStepScreenshotLevel2"/>
      </w:pPr>
      <w:r>
        <w:drawing>
          <wp:inline distT="0" distB="0" distL="0" distR="0" wp14:anchorId="1D2124E6" wp14:editId="07880E52">
            <wp:extent cx="5496977" cy="273067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4199" cy="2744197"/>
                    </a:xfrm>
                    <a:prstGeom prst="rect">
                      <a:avLst/>
                    </a:prstGeom>
                    <a:noFill/>
                    <a:ln>
                      <a:noFill/>
                    </a:ln>
                  </pic:spPr>
                </pic:pic>
              </a:graphicData>
            </a:graphic>
          </wp:inline>
        </w:drawing>
      </w:r>
    </w:p>
    <w:p w14:paraId="6947AEDB" w14:textId="267B148A" w:rsidR="00496CD5" w:rsidRDefault="00496CD5" w:rsidP="00496CD5">
      <w:pPr>
        <w:pStyle w:val="LabStepNumberedLevel2"/>
      </w:pPr>
      <w:r>
        <w:lastRenderedPageBreak/>
        <w:t xml:space="preserve">On the next </w:t>
      </w:r>
      <w:proofErr w:type="gramStart"/>
      <w:r>
        <w:t>page</w:t>
      </w:r>
      <w:proofErr w:type="gramEnd"/>
      <w:r>
        <w:t xml:space="preserve"> you should see several tiles which indicate your choices for the location of the file you would like to connect to or import. Click on the tile with the caption </w:t>
      </w:r>
      <w:r>
        <w:rPr>
          <w:b/>
        </w:rPr>
        <w:t>Local File</w:t>
      </w:r>
      <w:r>
        <w:t xml:space="preserve"> and import </w:t>
      </w:r>
      <w:proofErr w:type="spellStart"/>
      <w:r w:rsidRPr="00496CD5">
        <w:rPr>
          <w:b/>
        </w:rPr>
        <w:t>Northwind</w:t>
      </w:r>
      <w:proofErr w:type="spellEnd"/>
      <w:r w:rsidRPr="00496CD5">
        <w:rPr>
          <w:b/>
        </w:rPr>
        <w:t xml:space="preserve"> </w:t>
      </w:r>
      <w:proofErr w:type="spellStart"/>
      <w:r w:rsidRPr="00496CD5">
        <w:rPr>
          <w:b/>
        </w:rPr>
        <w:t>Retro.pbix</w:t>
      </w:r>
      <w:proofErr w:type="spellEnd"/>
      <w:r>
        <w:t xml:space="preserve"> from inside your student folder.</w:t>
      </w:r>
    </w:p>
    <w:p w14:paraId="60A07E53" w14:textId="5D6C99A7" w:rsidR="005959B0" w:rsidRDefault="004F63F2" w:rsidP="00496CD5">
      <w:pPr>
        <w:pStyle w:val="LabStepScreenshotLevel2"/>
      </w:pPr>
      <w:r>
        <w:drawing>
          <wp:inline distT="0" distB="0" distL="0" distR="0" wp14:anchorId="7DA19D21" wp14:editId="40DAEF38">
            <wp:extent cx="3858016" cy="2149058"/>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8896" cy="2155119"/>
                    </a:xfrm>
                    <a:prstGeom prst="rect">
                      <a:avLst/>
                    </a:prstGeom>
                    <a:noFill/>
                    <a:ln>
                      <a:noFill/>
                    </a:ln>
                  </pic:spPr>
                </pic:pic>
              </a:graphicData>
            </a:graphic>
          </wp:inline>
        </w:drawing>
      </w:r>
    </w:p>
    <w:p w14:paraId="2A8BF22B" w14:textId="2EB58698" w:rsidR="00496CD5" w:rsidRDefault="00496CD5" w:rsidP="00496CD5">
      <w:pPr>
        <w:pStyle w:val="LabStepNumberedLevel2"/>
      </w:pPr>
      <w:r>
        <w:t xml:space="preserve">Repeat the previous step to import the other PBIX project file named </w:t>
      </w:r>
      <w:r>
        <w:rPr>
          <w:b/>
        </w:rPr>
        <w:t xml:space="preserve">Wingtip Sales </w:t>
      </w:r>
      <w:proofErr w:type="spellStart"/>
      <w:r>
        <w:rPr>
          <w:b/>
        </w:rPr>
        <w:t>Analysis</w:t>
      </w:r>
      <w:r w:rsidRPr="00496CD5">
        <w:rPr>
          <w:b/>
        </w:rPr>
        <w:t>.pbix</w:t>
      </w:r>
      <w:proofErr w:type="spellEnd"/>
      <w:r>
        <w:t>.</w:t>
      </w:r>
    </w:p>
    <w:p w14:paraId="2A4F79B4" w14:textId="584F733C" w:rsidR="00EB52F4" w:rsidRDefault="00496CD5" w:rsidP="00EB52F4">
      <w:pPr>
        <w:pStyle w:val="LabStepNumberedLevel2"/>
      </w:pPr>
      <w:r>
        <w:t>You should be able to verify that your app workspace now contains two datasets.</w:t>
      </w:r>
    </w:p>
    <w:p w14:paraId="467714EA" w14:textId="3190A7FE" w:rsidR="004F63F2" w:rsidRDefault="004F63F2" w:rsidP="00496CD5">
      <w:pPr>
        <w:pStyle w:val="LabStepScreenshotLevel2"/>
      </w:pPr>
      <w:r>
        <w:drawing>
          <wp:inline distT="0" distB="0" distL="0" distR="0" wp14:anchorId="5FDB9C9C" wp14:editId="3D15FE39">
            <wp:extent cx="3898172" cy="1014608"/>
            <wp:effectExtent l="19050" t="19050" r="2667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45369" cy="1026892"/>
                    </a:xfrm>
                    <a:prstGeom prst="rect">
                      <a:avLst/>
                    </a:prstGeom>
                    <a:noFill/>
                    <a:ln>
                      <a:solidFill>
                        <a:schemeClr val="tx1">
                          <a:lumMod val="50000"/>
                          <a:lumOff val="50000"/>
                        </a:schemeClr>
                      </a:solidFill>
                    </a:ln>
                  </pic:spPr>
                </pic:pic>
              </a:graphicData>
            </a:graphic>
          </wp:inline>
        </w:drawing>
      </w:r>
    </w:p>
    <w:p w14:paraId="15897605" w14:textId="4227AFE1" w:rsidR="00496CD5" w:rsidRDefault="00632A68" w:rsidP="00496CD5">
      <w:pPr>
        <w:pStyle w:val="LabStepNumberedLevel2"/>
      </w:pPr>
      <w:r>
        <w:t>Delete any dashboard that was created when your imported the two PBIX project files.</w:t>
      </w:r>
    </w:p>
    <w:p w14:paraId="391DB4A9" w14:textId="2A53F480" w:rsidR="00496CD5" w:rsidRDefault="00496CD5" w:rsidP="00496CD5">
      <w:pPr>
        <w:pStyle w:val="LabStepScreenshotLevel2"/>
      </w:pPr>
      <w:r>
        <w:drawing>
          <wp:inline distT="0" distB="0" distL="0" distR="0" wp14:anchorId="71D78DC4" wp14:editId="0D92225F">
            <wp:extent cx="4409161" cy="1035507"/>
            <wp:effectExtent l="19050" t="19050" r="10795"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5809" cy="1044114"/>
                    </a:xfrm>
                    <a:prstGeom prst="rect">
                      <a:avLst/>
                    </a:prstGeom>
                    <a:noFill/>
                    <a:ln>
                      <a:solidFill>
                        <a:schemeClr val="tx1">
                          <a:lumMod val="50000"/>
                          <a:lumOff val="50000"/>
                        </a:schemeClr>
                      </a:solidFill>
                    </a:ln>
                  </pic:spPr>
                </pic:pic>
              </a:graphicData>
            </a:graphic>
          </wp:inline>
        </w:drawing>
      </w:r>
    </w:p>
    <w:p w14:paraId="432EB9D0" w14:textId="1369A2AA" w:rsidR="00496CD5" w:rsidRDefault="00632A68" w:rsidP="00496CD5">
      <w:pPr>
        <w:pStyle w:val="LabStepNumberedLevel2"/>
      </w:pPr>
      <w:r>
        <w:t xml:space="preserve">Switch to </w:t>
      </w:r>
      <w:r w:rsidRPr="00632A68">
        <w:rPr>
          <w:b/>
        </w:rPr>
        <w:t>Reports</w:t>
      </w:r>
      <w:r>
        <w:t xml:space="preserve"> view and open the report named </w:t>
      </w:r>
      <w:r w:rsidRPr="00632A68">
        <w:rPr>
          <w:b/>
        </w:rPr>
        <w:t>Wingtip Sales Analysis</w:t>
      </w:r>
      <w:r>
        <w:t>.</w:t>
      </w:r>
    </w:p>
    <w:p w14:paraId="4024CC17" w14:textId="77E501D2" w:rsidR="004F63F2" w:rsidRDefault="004F63F2" w:rsidP="00632A68">
      <w:pPr>
        <w:pStyle w:val="LabStepScreenshotLevel2"/>
      </w:pPr>
      <w:r>
        <w:drawing>
          <wp:inline distT="0" distB="0" distL="0" distR="0" wp14:anchorId="219172F5" wp14:editId="0413EDDE">
            <wp:extent cx="2956142" cy="1512507"/>
            <wp:effectExtent l="19050" t="19050" r="1587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2268" cy="1515641"/>
                    </a:xfrm>
                    <a:prstGeom prst="rect">
                      <a:avLst/>
                    </a:prstGeom>
                    <a:noFill/>
                    <a:ln>
                      <a:solidFill>
                        <a:schemeClr val="tx1">
                          <a:lumMod val="50000"/>
                          <a:lumOff val="50000"/>
                        </a:schemeClr>
                      </a:solidFill>
                    </a:ln>
                  </pic:spPr>
                </pic:pic>
              </a:graphicData>
            </a:graphic>
          </wp:inline>
        </w:drawing>
      </w:r>
    </w:p>
    <w:p w14:paraId="0A1E54BD" w14:textId="66595428" w:rsidR="00EB52F4" w:rsidRDefault="00632A68" w:rsidP="00EB52F4">
      <w:pPr>
        <w:pStyle w:val="LabStepNumberedLevel2"/>
      </w:pPr>
      <w:r>
        <w:t xml:space="preserve">Just as you did back in lab exercise 3, create a new dashboard named </w:t>
      </w:r>
      <w:r w:rsidRPr="00632A68">
        <w:rPr>
          <w:b/>
        </w:rPr>
        <w:t>Wingtip Sales Analysis</w:t>
      </w:r>
      <w:r>
        <w:t xml:space="preserve"> by pinning visuals from the report named </w:t>
      </w:r>
      <w:r w:rsidRPr="00632A68">
        <w:rPr>
          <w:b/>
        </w:rPr>
        <w:t>Wingtip Sales Analysis</w:t>
      </w:r>
      <w:r>
        <w:t>.</w:t>
      </w:r>
    </w:p>
    <w:p w14:paraId="01AC3075" w14:textId="07DAA761" w:rsidR="004F63F2" w:rsidRDefault="004F63F2" w:rsidP="005959B0">
      <w:pPr>
        <w:pStyle w:val="LabStepScreenshot"/>
      </w:pPr>
    </w:p>
    <w:p w14:paraId="4830CC25" w14:textId="31BCB4F6" w:rsidR="00EB3293" w:rsidRDefault="00EB3293" w:rsidP="00632A68">
      <w:pPr>
        <w:pStyle w:val="LabStepScreenshotLevel2"/>
      </w:pPr>
      <w:r>
        <w:lastRenderedPageBreak/>
        <w:drawing>
          <wp:inline distT="0" distB="0" distL="0" distR="0" wp14:anchorId="4602FB8A" wp14:editId="2C2D466C">
            <wp:extent cx="3162805" cy="1716353"/>
            <wp:effectExtent l="19050" t="19050" r="1905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79991" cy="1725679"/>
                    </a:xfrm>
                    <a:prstGeom prst="rect">
                      <a:avLst/>
                    </a:prstGeom>
                    <a:noFill/>
                    <a:ln>
                      <a:solidFill>
                        <a:schemeClr val="tx1">
                          <a:lumMod val="50000"/>
                          <a:lumOff val="50000"/>
                        </a:schemeClr>
                      </a:solidFill>
                    </a:ln>
                  </pic:spPr>
                </pic:pic>
              </a:graphicData>
            </a:graphic>
          </wp:inline>
        </w:drawing>
      </w:r>
    </w:p>
    <w:p w14:paraId="2F771AC2" w14:textId="41F307D3" w:rsidR="00EB52F4" w:rsidRDefault="00632A68" w:rsidP="00EB52F4">
      <w:pPr>
        <w:pStyle w:val="LabStepNumberedLevel2"/>
      </w:pPr>
      <w:r>
        <w:t>Add several titles to the dashboard until it resembles the dashboard shown in the following screenshot.</w:t>
      </w:r>
    </w:p>
    <w:p w14:paraId="35E2A4E2" w14:textId="36F34C12" w:rsidR="00EB3293" w:rsidRDefault="00EB3293" w:rsidP="00632A68">
      <w:pPr>
        <w:pStyle w:val="LabStepScreenshotLevel2"/>
      </w:pPr>
      <w:r>
        <w:drawing>
          <wp:inline distT="0" distB="0" distL="0" distR="0" wp14:anchorId="7C956ACC" wp14:editId="05FA9C9A">
            <wp:extent cx="3571725" cy="1409178"/>
            <wp:effectExtent l="19050" t="19050" r="10160" b="196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87961" cy="1415584"/>
                    </a:xfrm>
                    <a:prstGeom prst="rect">
                      <a:avLst/>
                    </a:prstGeom>
                    <a:noFill/>
                    <a:ln>
                      <a:solidFill>
                        <a:schemeClr val="tx1">
                          <a:lumMod val="50000"/>
                          <a:lumOff val="50000"/>
                        </a:schemeClr>
                      </a:solidFill>
                    </a:ln>
                  </pic:spPr>
                </pic:pic>
              </a:graphicData>
            </a:graphic>
          </wp:inline>
        </w:drawing>
      </w:r>
    </w:p>
    <w:p w14:paraId="2EBA290E" w14:textId="1FDF2E87" w:rsidR="00EB52F4" w:rsidRDefault="00632A68" w:rsidP="00EB52F4">
      <w:pPr>
        <w:pStyle w:val="LabExerciseCallout"/>
      </w:pPr>
      <w:r>
        <w:t>At this point, you have had some hands-on experience working with the app workspace in the Power BI service.</w:t>
      </w:r>
    </w:p>
    <w:p w14:paraId="632069A9" w14:textId="5969C6CD" w:rsidR="00EB3293" w:rsidRPr="00AB0146" w:rsidRDefault="007D5C56" w:rsidP="00EB3293">
      <w:pPr>
        <w:pStyle w:val="Heading3"/>
      </w:pPr>
      <w:r>
        <w:t>Exercise 7: Embed</w:t>
      </w:r>
      <w:r w:rsidR="00EB3293">
        <w:t xml:space="preserve"> a </w:t>
      </w:r>
      <w:r>
        <w:t xml:space="preserve">Power BI </w:t>
      </w:r>
      <w:r w:rsidR="00EB3293">
        <w:t xml:space="preserve">Report in a Web App using </w:t>
      </w:r>
      <w:r>
        <w:t xml:space="preserve">the </w:t>
      </w:r>
      <w:r w:rsidR="00EB3293">
        <w:t>Publish to Web</w:t>
      </w:r>
      <w:r>
        <w:t xml:space="preserve"> Feature</w:t>
      </w:r>
    </w:p>
    <w:p w14:paraId="59077EFF" w14:textId="48C6B407" w:rsidR="00EB3293" w:rsidRDefault="00632A68" w:rsidP="00EB52F4">
      <w:pPr>
        <w:pStyle w:val="LabExerciseLeadIn"/>
      </w:pPr>
      <w:r>
        <w:t xml:space="preserve">Now that you have worked hard in the previous exercise to create an app workspace with content, you will now be rewarded with a final exercise that will provide spontaneous gratification to the developer who lives inside you. More specifically, you will </w:t>
      </w:r>
      <w:r w:rsidR="00726A43">
        <w:t xml:space="preserve">use Visual Studio to </w:t>
      </w:r>
      <w:r>
        <w:t xml:space="preserve">develop a custom web </w:t>
      </w:r>
      <w:r w:rsidR="00726A43">
        <w:t xml:space="preserve">page </w:t>
      </w:r>
      <w:r>
        <w:t xml:space="preserve">to embed a Power BI report </w:t>
      </w:r>
      <w:r w:rsidRPr="00632A68">
        <w:rPr>
          <w:i/>
        </w:rPr>
        <w:t>using only 12 lines of code!</w:t>
      </w:r>
    </w:p>
    <w:p w14:paraId="32E50E70" w14:textId="456680ED" w:rsidR="00726A43" w:rsidRDefault="00726A43" w:rsidP="007D5C56">
      <w:pPr>
        <w:pStyle w:val="LabStepNumbered"/>
        <w:numPr>
          <w:ilvl w:val="0"/>
          <w:numId w:val="34"/>
        </w:numPr>
      </w:pPr>
      <w:r>
        <w:t>Launch Visual Studio 2017 (or Visual Studio 2015 if that is what you have installed).</w:t>
      </w:r>
    </w:p>
    <w:p w14:paraId="0D8A5A6B" w14:textId="1098042E" w:rsidR="00EB3293" w:rsidRDefault="00EB52F4" w:rsidP="007D5C56">
      <w:pPr>
        <w:pStyle w:val="LabStepNumbered"/>
        <w:numPr>
          <w:ilvl w:val="0"/>
          <w:numId w:val="34"/>
        </w:numPr>
      </w:pPr>
      <w:r>
        <w:t xml:space="preserve">Create a new Visual Studio project named </w:t>
      </w:r>
      <w:proofErr w:type="spellStart"/>
      <w:r w:rsidR="00EB3293" w:rsidRPr="007D5C56">
        <w:rPr>
          <w:b/>
        </w:rPr>
        <w:t>HelloPowerBiEmbedding</w:t>
      </w:r>
      <w:proofErr w:type="spellEnd"/>
      <w:r>
        <w:t>.</w:t>
      </w:r>
    </w:p>
    <w:p w14:paraId="11DF10C4" w14:textId="3C4092FB" w:rsidR="00EB52F4" w:rsidRDefault="00726A43" w:rsidP="00EB52F4">
      <w:pPr>
        <w:pStyle w:val="LabStepNumberedLevel2"/>
      </w:pPr>
      <w:r>
        <w:t xml:space="preserve">Select the </w:t>
      </w:r>
      <w:r w:rsidRPr="00726A43">
        <w:rPr>
          <w:b/>
        </w:rPr>
        <w:t>File &gt; New Project</w:t>
      </w:r>
      <w:r>
        <w:t xml:space="preserve"> command.</w:t>
      </w:r>
    </w:p>
    <w:p w14:paraId="14538D17" w14:textId="6DF4EA24" w:rsidR="00726A43" w:rsidRDefault="00726A43" w:rsidP="00EB52F4">
      <w:pPr>
        <w:pStyle w:val="LabStepNumberedLevel2"/>
      </w:pPr>
      <w:r>
        <w:t xml:space="preserve">On the left side of the </w:t>
      </w:r>
      <w:r w:rsidRPr="00726A43">
        <w:rPr>
          <w:b/>
        </w:rPr>
        <w:t>New Project</w:t>
      </w:r>
      <w:r>
        <w:t xml:space="preserve"> dialog, select </w:t>
      </w:r>
      <w:r w:rsidRPr="00726A43">
        <w:rPr>
          <w:b/>
        </w:rPr>
        <w:t>Templates &gt; Visual C# &gt; Web</w:t>
      </w:r>
      <w:r>
        <w:t>.</w:t>
      </w:r>
    </w:p>
    <w:p w14:paraId="67C757C5" w14:textId="3F44B0FC" w:rsidR="00726A43" w:rsidRDefault="00726A43" w:rsidP="00EB52F4">
      <w:pPr>
        <w:pStyle w:val="LabStepNumberedLevel2"/>
      </w:pPr>
      <w:r>
        <w:t xml:space="preserve">Select the project template named </w:t>
      </w:r>
      <w:r w:rsidRPr="00726A43">
        <w:rPr>
          <w:b/>
        </w:rPr>
        <w:t>ASP.NET Web Application</w:t>
      </w:r>
      <w:r>
        <w:t>.</w:t>
      </w:r>
    </w:p>
    <w:p w14:paraId="494687FE" w14:textId="502C90E1" w:rsidR="00726A43" w:rsidRDefault="00726A43" w:rsidP="00EB52F4">
      <w:pPr>
        <w:pStyle w:val="LabStepNumberedLevel2"/>
      </w:pPr>
      <w:r>
        <w:t xml:space="preserve">Enter a project name of </w:t>
      </w:r>
      <w:proofErr w:type="spellStart"/>
      <w:r w:rsidRPr="007D5C56">
        <w:rPr>
          <w:b/>
        </w:rPr>
        <w:t>HelloPowerBiEmbedding</w:t>
      </w:r>
      <w:proofErr w:type="spellEnd"/>
      <w:r>
        <w:t>.</w:t>
      </w:r>
    </w:p>
    <w:p w14:paraId="58BED9EF" w14:textId="02314829" w:rsidR="00726A43" w:rsidRDefault="00726A43" w:rsidP="00EB52F4">
      <w:pPr>
        <w:pStyle w:val="LabStepNumberedLevel2"/>
      </w:pPr>
      <w:r>
        <w:t>Change the Location to C:\Student\Modules\01_Intro\Lab.</w:t>
      </w:r>
    </w:p>
    <w:p w14:paraId="37A9FB20" w14:textId="474236C2" w:rsidR="00726A43" w:rsidRDefault="00726A43" w:rsidP="00EB52F4">
      <w:pPr>
        <w:pStyle w:val="LabStepNumberedLevel2"/>
      </w:pPr>
      <w:r>
        <w:t xml:space="preserve">Click </w:t>
      </w:r>
      <w:r w:rsidRPr="00726A43">
        <w:rPr>
          <w:b/>
        </w:rPr>
        <w:t>OK</w:t>
      </w:r>
      <w:r>
        <w:t xml:space="preserve"> to begin the process of creating the new project.</w:t>
      </w:r>
    </w:p>
    <w:p w14:paraId="689459C2" w14:textId="61EE4223" w:rsidR="00EB3293" w:rsidRDefault="00EB3293" w:rsidP="00EB52F4">
      <w:pPr>
        <w:pStyle w:val="LabStepScreenshotLevel2"/>
      </w:pPr>
      <w:r>
        <w:drawing>
          <wp:inline distT="0" distB="0" distL="0" distR="0" wp14:anchorId="05B02332" wp14:editId="35323ECA">
            <wp:extent cx="3707704" cy="1746741"/>
            <wp:effectExtent l="0" t="0" r="762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3214" cy="1749337"/>
                    </a:xfrm>
                    <a:prstGeom prst="rect">
                      <a:avLst/>
                    </a:prstGeom>
                  </pic:spPr>
                </pic:pic>
              </a:graphicData>
            </a:graphic>
          </wp:inline>
        </w:drawing>
      </w:r>
    </w:p>
    <w:p w14:paraId="0C6C1794" w14:textId="36077B6D" w:rsidR="00EB52F4" w:rsidRDefault="00726A43" w:rsidP="00EB52F4">
      <w:pPr>
        <w:pStyle w:val="LabStepNumberedLevel2"/>
      </w:pPr>
      <w:r>
        <w:lastRenderedPageBreak/>
        <w:t xml:space="preserve">In the </w:t>
      </w:r>
      <w:r w:rsidRPr="00726A43">
        <w:rPr>
          <w:b/>
        </w:rPr>
        <w:t>New ASP.NET Web Application</w:t>
      </w:r>
      <w:r>
        <w:t xml:space="preserve"> dialog, select </w:t>
      </w:r>
      <w:r w:rsidRPr="00726A43">
        <w:rPr>
          <w:b/>
        </w:rPr>
        <w:t>Empty</w:t>
      </w:r>
      <w:r>
        <w:t xml:space="preserve"> and ensure that </w:t>
      </w:r>
      <w:r w:rsidRPr="00726A43">
        <w:rPr>
          <w:b/>
        </w:rPr>
        <w:t>Authentication</w:t>
      </w:r>
      <w:r>
        <w:t xml:space="preserve"> is set to </w:t>
      </w:r>
      <w:r w:rsidRPr="00726A43">
        <w:rPr>
          <w:b/>
        </w:rPr>
        <w:t>No Authentication</w:t>
      </w:r>
      <w:r>
        <w:t>.</w:t>
      </w:r>
    </w:p>
    <w:p w14:paraId="77D9A89F" w14:textId="748F322C" w:rsidR="00EB3293" w:rsidRDefault="00EB3293" w:rsidP="00726A43">
      <w:pPr>
        <w:pStyle w:val="LabStepScreenshotLevel2"/>
      </w:pPr>
      <w:r>
        <w:drawing>
          <wp:inline distT="0" distB="0" distL="0" distR="0" wp14:anchorId="300E3BE5" wp14:editId="29A6C471">
            <wp:extent cx="2974931" cy="1940867"/>
            <wp:effectExtent l="0" t="0" r="0" b="25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4114" cy="1946858"/>
                    </a:xfrm>
                    <a:prstGeom prst="rect">
                      <a:avLst/>
                    </a:prstGeom>
                  </pic:spPr>
                </pic:pic>
              </a:graphicData>
            </a:graphic>
          </wp:inline>
        </w:drawing>
      </w:r>
    </w:p>
    <w:p w14:paraId="3484B6F3" w14:textId="0D86D949" w:rsidR="00EB52F4" w:rsidRDefault="00726A43" w:rsidP="00EB52F4">
      <w:pPr>
        <w:pStyle w:val="LabStepNumberedLevel2"/>
      </w:pPr>
      <w:r>
        <w:t xml:space="preserve">The </w:t>
      </w:r>
      <w:proofErr w:type="spellStart"/>
      <w:r w:rsidRPr="00726A43">
        <w:rPr>
          <w:b/>
        </w:rPr>
        <w:t>HelloPowerBiEmbedding</w:t>
      </w:r>
      <w:proofErr w:type="spellEnd"/>
      <w:r>
        <w:t xml:space="preserve"> project should now be created.</w:t>
      </w:r>
    </w:p>
    <w:p w14:paraId="5F8C70B7" w14:textId="78882FE2" w:rsidR="00EB3293" w:rsidRDefault="00EB3293" w:rsidP="00726A43">
      <w:pPr>
        <w:pStyle w:val="LabStepScreenshotLevel2"/>
      </w:pPr>
      <w:r>
        <w:drawing>
          <wp:inline distT="0" distB="0" distL="0" distR="0" wp14:anchorId="23574C6A" wp14:editId="7B2136BC">
            <wp:extent cx="2198318" cy="192619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1790" cy="1937999"/>
                    </a:xfrm>
                    <a:prstGeom prst="rect">
                      <a:avLst/>
                    </a:prstGeom>
                  </pic:spPr>
                </pic:pic>
              </a:graphicData>
            </a:graphic>
          </wp:inline>
        </w:drawing>
      </w:r>
    </w:p>
    <w:p w14:paraId="1BA1E192" w14:textId="165DC053" w:rsidR="00EB3293" w:rsidRDefault="00726A43" w:rsidP="00726A43">
      <w:pPr>
        <w:pStyle w:val="LabStepNumbered"/>
      </w:pPr>
      <w:r>
        <w:t>Add an HTML web page to the project.</w:t>
      </w:r>
    </w:p>
    <w:p w14:paraId="25A7E414" w14:textId="6FC7FC93" w:rsidR="00726A43" w:rsidRDefault="00726A43" w:rsidP="00726A43">
      <w:pPr>
        <w:pStyle w:val="LabStepNumberedLevel2"/>
      </w:pPr>
      <w:r>
        <w:t xml:space="preserve">Right-click on the </w:t>
      </w:r>
      <w:r w:rsidR="00A37FA5">
        <w:t xml:space="preserve">top project node in Solution Explorer and select the </w:t>
      </w:r>
      <w:r w:rsidR="00A37FA5" w:rsidRPr="00A37FA5">
        <w:rPr>
          <w:b/>
        </w:rPr>
        <w:t>Add &gt; HTML Page</w:t>
      </w:r>
      <w:r w:rsidR="00A37FA5">
        <w:t xml:space="preserve"> command.</w:t>
      </w:r>
    </w:p>
    <w:p w14:paraId="079117C9" w14:textId="2DECF6BE" w:rsidR="00EB3293" w:rsidRDefault="00EB3293" w:rsidP="00A37FA5">
      <w:pPr>
        <w:pStyle w:val="LabStepScreenshotLevel2"/>
      </w:pPr>
      <w:r>
        <w:drawing>
          <wp:inline distT="0" distB="0" distL="0" distR="0" wp14:anchorId="6A9A4D9C" wp14:editId="0B49A286">
            <wp:extent cx="3445797" cy="1929008"/>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60802" cy="1937408"/>
                    </a:xfrm>
                    <a:prstGeom prst="rect">
                      <a:avLst/>
                    </a:prstGeom>
                    <a:noFill/>
                    <a:ln>
                      <a:noFill/>
                    </a:ln>
                  </pic:spPr>
                </pic:pic>
              </a:graphicData>
            </a:graphic>
          </wp:inline>
        </w:drawing>
      </w:r>
    </w:p>
    <w:p w14:paraId="76C2AA31" w14:textId="5A8B797A" w:rsidR="00EB52F4" w:rsidRDefault="00A37FA5" w:rsidP="00EB52F4">
      <w:pPr>
        <w:pStyle w:val="LabStepNumberedLevel2"/>
      </w:pPr>
      <w:r>
        <w:t xml:space="preserve">Give the new page a name of </w:t>
      </w:r>
      <w:r w:rsidRPr="00A37FA5">
        <w:rPr>
          <w:b/>
        </w:rPr>
        <w:t>index.html</w:t>
      </w:r>
      <w:r>
        <w:t>.</w:t>
      </w:r>
    </w:p>
    <w:p w14:paraId="39800CDF" w14:textId="5663EA57" w:rsidR="00EB3293" w:rsidRDefault="00EB3293" w:rsidP="00A37FA5">
      <w:pPr>
        <w:pStyle w:val="LabStepScreenshotLevel2"/>
      </w:pPr>
      <w:r>
        <w:lastRenderedPageBreak/>
        <w:drawing>
          <wp:inline distT="0" distB="0" distL="0" distR="0" wp14:anchorId="6397C33D" wp14:editId="1F41D2F1">
            <wp:extent cx="2910189" cy="2561573"/>
            <wp:effectExtent l="0" t="0" r="508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9380" cy="2569663"/>
                    </a:xfrm>
                    <a:prstGeom prst="rect">
                      <a:avLst/>
                    </a:prstGeom>
                  </pic:spPr>
                </pic:pic>
              </a:graphicData>
            </a:graphic>
          </wp:inline>
        </w:drawing>
      </w:r>
    </w:p>
    <w:p w14:paraId="5222007F" w14:textId="58D6EDAB" w:rsidR="00EB52F4" w:rsidRDefault="00A37FA5" w:rsidP="00EB52F4">
      <w:pPr>
        <w:pStyle w:val="LabStepNumberedLevel2"/>
      </w:pPr>
      <w:r>
        <w:t>Delete any existing content inside index.html and replace by copying and pasting the following code listing.</w:t>
      </w:r>
    </w:p>
    <w:p w14:paraId="2C7899D6" w14:textId="77777777" w:rsidR="00392A22" w:rsidRDefault="00392A22" w:rsidP="00EB52F4">
      <w:pPr>
        <w:pStyle w:val="LabStepCodeBlockLevel2"/>
      </w:pPr>
      <w:r>
        <w:t>&lt;!DOCTYPE html&gt;</w:t>
      </w:r>
    </w:p>
    <w:p w14:paraId="29B269CE" w14:textId="77777777" w:rsidR="00392A22" w:rsidRDefault="00392A22" w:rsidP="00EB52F4">
      <w:pPr>
        <w:pStyle w:val="LabStepCodeBlockLevel2"/>
      </w:pPr>
      <w:r>
        <w:t>&lt;html&gt;</w:t>
      </w:r>
    </w:p>
    <w:p w14:paraId="3C91CD1E" w14:textId="77777777" w:rsidR="00392A22" w:rsidRDefault="00392A22" w:rsidP="00EB52F4">
      <w:pPr>
        <w:pStyle w:val="LabStepCodeBlockLevel2"/>
      </w:pPr>
      <w:r>
        <w:t>&lt;head&gt;</w:t>
      </w:r>
    </w:p>
    <w:p w14:paraId="4076C41A" w14:textId="77777777" w:rsidR="00392A22" w:rsidRDefault="00392A22" w:rsidP="00EB52F4">
      <w:pPr>
        <w:pStyle w:val="LabStepCodeBlockLevel2"/>
      </w:pPr>
      <w:r>
        <w:t xml:space="preserve">    &lt;meta charset="utf-8" /&gt;</w:t>
      </w:r>
    </w:p>
    <w:p w14:paraId="274DE8DF" w14:textId="0BB1F46E" w:rsidR="00392A22" w:rsidRDefault="00392A22" w:rsidP="00EB52F4">
      <w:pPr>
        <w:pStyle w:val="LabStepCodeBlockLevel2"/>
      </w:pPr>
      <w:r>
        <w:t xml:space="preserve">    &lt;title&gt;Hello PBI Embedding&lt;/title&gt;</w:t>
      </w:r>
    </w:p>
    <w:p w14:paraId="72EB7B2A" w14:textId="77777777" w:rsidR="00392A22" w:rsidRDefault="00392A22" w:rsidP="00EB52F4">
      <w:pPr>
        <w:pStyle w:val="LabStepCodeBlockLevel2"/>
      </w:pPr>
      <w:r>
        <w:t>&lt;/head&gt;</w:t>
      </w:r>
    </w:p>
    <w:p w14:paraId="4EE0F763" w14:textId="77777777" w:rsidR="00392A22" w:rsidRDefault="00392A22" w:rsidP="00EB52F4">
      <w:pPr>
        <w:pStyle w:val="LabStepCodeBlockLevel2"/>
      </w:pPr>
      <w:r>
        <w:t>&lt;body&gt;</w:t>
      </w:r>
    </w:p>
    <w:p w14:paraId="277F77FE" w14:textId="77777777" w:rsidR="00392A22" w:rsidRDefault="00392A22" w:rsidP="00EB52F4">
      <w:pPr>
        <w:pStyle w:val="LabStepCodeBlockLevel2"/>
      </w:pPr>
    </w:p>
    <w:p w14:paraId="602B1BBF" w14:textId="77777777" w:rsidR="00392A22" w:rsidRDefault="00392A22" w:rsidP="00EB52F4">
      <w:pPr>
        <w:pStyle w:val="LabStepCodeBlockLevel2"/>
      </w:pPr>
      <w:r>
        <w:t xml:space="preserve">  &lt;h2&gt;Hello Power BI Embedding&lt;/h2&gt;</w:t>
      </w:r>
    </w:p>
    <w:p w14:paraId="70D44B5F" w14:textId="77777777" w:rsidR="00392A22" w:rsidRDefault="00392A22" w:rsidP="00EB52F4">
      <w:pPr>
        <w:pStyle w:val="LabStepCodeBlockLevel2"/>
      </w:pPr>
    </w:p>
    <w:p w14:paraId="1B5C6550" w14:textId="77777777" w:rsidR="00392A22" w:rsidRDefault="00392A22" w:rsidP="00EB52F4">
      <w:pPr>
        <w:pStyle w:val="LabStepCodeBlockLevel2"/>
      </w:pPr>
      <w:r>
        <w:t xml:space="preserve">  &lt;div&gt;</w:t>
      </w:r>
    </w:p>
    <w:p w14:paraId="42A773D2" w14:textId="77777777" w:rsidR="00392A22" w:rsidRPr="00A37FA5" w:rsidRDefault="00392A22" w:rsidP="00EB52F4">
      <w:pPr>
        <w:pStyle w:val="LabStepCodeBlockLevel2"/>
        <w:rPr>
          <w:color w:val="7F7F7F" w:themeColor="text1" w:themeTint="80"/>
        </w:rPr>
      </w:pPr>
      <w:r w:rsidRPr="00A37FA5">
        <w:rPr>
          <w:color w:val="7F7F7F" w:themeColor="text1" w:themeTint="80"/>
        </w:rPr>
        <w:t xml:space="preserve">    &lt;!-- TODO: Embed Power BI Report Here--&gt;</w:t>
      </w:r>
    </w:p>
    <w:p w14:paraId="2D131D40" w14:textId="77777777" w:rsidR="00392A22" w:rsidRDefault="00392A22" w:rsidP="00EB52F4">
      <w:pPr>
        <w:pStyle w:val="LabStepCodeBlockLevel2"/>
      </w:pPr>
      <w:r>
        <w:t xml:space="preserve">  &lt;/div&gt;</w:t>
      </w:r>
    </w:p>
    <w:p w14:paraId="5155F18C" w14:textId="77777777" w:rsidR="00392A22" w:rsidRDefault="00392A22" w:rsidP="00EB52F4">
      <w:pPr>
        <w:pStyle w:val="LabStepCodeBlockLevel2"/>
      </w:pPr>
    </w:p>
    <w:p w14:paraId="692064C5" w14:textId="77777777" w:rsidR="00392A22" w:rsidRDefault="00392A22" w:rsidP="00EB52F4">
      <w:pPr>
        <w:pStyle w:val="LabStepCodeBlockLevel2"/>
      </w:pPr>
      <w:r>
        <w:t>&lt;/body&gt;</w:t>
      </w:r>
    </w:p>
    <w:p w14:paraId="1C87DA89" w14:textId="338182E0" w:rsidR="00392A22" w:rsidRDefault="00392A22" w:rsidP="00EB52F4">
      <w:pPr>
        <w:pStyle w:val="LabStepCodeBlockLevel2"/>
      </w:pPr>
      <w:r>
        <w:t>&lt;/html&gt;</w:t>
      </w:r>
    </w:p>
    <w:p w14:paraId="0A86A7B1" w14:textId="62D7FF32" w:rsidR="00EB52F4" w:rsidRDefault="00A37FA5" w:rsidP="00EB52F4">
      <w:pPr>
        <w:pStyle w:val="LabStepNumbered"/>
      </w:pPr>
      <w:r>
        <w:t>Test the new HTML page.</w:t>
      </w:r>
    </w:p>
    <w:p w14:paraId="1365FB75" w14:textId="397333A3" w:rsidR="00A37FA5" w:rsidRDefault="00A37FA5" w:rsidP="00A37FA5">
      <w:pPr>
        <w:pStyle w:val="LabStepNumberedLevel2"/>
      </w:pPr>
      <w:r>
        <w:t xml:space="preserve">Press </w:t>
      </w:r>
      <w:r w:rsidRPr="00A37FA5">
        <w:rPr>
          <w:b/>
        </w:rPr>
        <w:t>{F5}</w:t>
      </w:r>
      <w:r>
        <w:t xml:space="preserve"> to start a new Visual Studio debugging session.</w:t>
      </w:r>
    </w:p>
    <w:p w14:paraId="1390C823" w14:textId="6ACD6DAB" w:rsidR="00A37FA5" w:rsidRDefault="00A37FA5" w:rsidP="00A37FA5">
      <w:pPr>
        <w:pStyle w:val="LabStepNumberedLevel2"/>
      </w:pPr>
      <w:r>
        <w:t>You should see the page appear in the browser.</w:t>
      </w:r>
    </w:p>
    <w:p w14:paraId="7FDC37A2" w14:textId="3237F5D6" w:rsidR="00EB3293" w:rsidRDefault="00392A22" w:rsidP="00A37FA5">
      <w:pPr>
        <w:pStyle w:val="LabStepScreenshotLevel2"/>
      </w:pPr>
      <w:r>
        <w:drawing>
          <wp:inline distT="0" distB="0" distL="0" distR="0" wp14:anchorId="0A43E048" wp14:editId="175908D6">
            <wp:extent cx="5721304" cy="232984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4498" cy="2363720"/>
                    </a:xfrm>
                    <a:prstGeom prst="rect">
                      <a:avLst/>
                    </a:prstGeom>
                  </pic:spPr>
                </pic:pic>
              </a:graphicData>
            </a:graphic>
          </wp:inline>
        </w:drawing>
      </w:r>
    </w:p>
    <w:p w14:paraId="27DEECBC" w14:textId="44B9492A" w:rsidR="00A37FA5" w:rsidRDefault="00A37FA5" w:rsidP="00A37FA5">
      <w:pPr>
        <w:pStyle w:val="LabStepNumberedLevel2"/>
      </w:pPr>
      <w:r>
        <w:t>Close the browser, return to Visual Studio and stop the debugging session.</w:t>
      </w:r>
    </w:p>
    <w:p w14:paraId="6A2B1239" w14:textId="6E0AE876" w:rsidR="00EB52F4" w:rsidRDefault="00A37FA5" w:rsidP="00EB52F4">
      <w:pPr>
        <w:pStyle w:val="LabStepNumbered"/>
      </w:pPr>
      <w:r>
        <w:lastRenderedPageBreak/>
        <w:t xml:space="preserve">Use the Publish to Web feature to create an embed code and an embeddable </w:t>
      </w:r>
      <w:proofErr w:type="spellStart"/>
      <w:r>
        <w:t>iFrame</w:t>
      </w:r>
      <w:proofErr w:type="spellEnd"/>
      <w:r>
        <w:t xml:space="preserve"> tag</w:t>
      </w:r>
    </w:p>
    <w:p w14:paraId="66CF9396" w14:textId="0F215CDA" w:rsidR="00EB52F4" w:rsidRDefault="00A37FA5" w:rsidP="00EB52F4">
      <w:pPr>
        <w:pStyle w:val="LabStepNumberedLevel2"/>
      </w:pPr>
      <w:r>
        <w:t>In the browser, return to your app workspace in the Power BI service.</w:t>
      </w:r>
    </w:p>
    <w:p w14:paraId="0DF3D397" w14:textId="53DAD776" w:rsidR="00A37FA5" w:rsidRDefault="00E369BF" w:rsidP="00EB52F4">
      <w:pPr>
        <w:pStyle w:val="LabStepNumberedLevel2"/>
      </w:pPr>
      <w:r>
        <w:t xml:space="preserve">Open the report named </w:t>
      </w:r>
      <w:r w:rsidRPr="00E369BF">
        <w:rPr>
          <w:b/>
        </w:rPr>
        <w:t>Wingtip Sales Analysis</w:t>
      </w:r>
      <w:r>
        <w:t>.</w:t>
      </w:r>
    </w:p>
    <w:p w14:paraId="5C3D0FD6" w14:textId="4C975EC8" w:rsidR="00392A22" w:rsidRDefault="00392A22" w:rsidP="00EB52F4">
      <w:pPr>
        <w:pStyle w:val="LabStepScreenshotLevel2"/>
      </w:pPr>
      <w:r>
        <w:drawing>
          <wp:inline distT="0" distB="0" distL="0" distR="0" wp14:anchorId="7A150F96" wp14:editId="20BB85B7">
            <wp:extent cx="5047989" cy="1850929"/>
            <wp:effectExtent l="19050" t="19050" r="19685" b="165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54716" cy="1853396"/>
                    </a:xfrm>
                    <a:prstGeom prst="rect">
                      <a:avLst/>
                    </a:prstGeom>
                    <a:noFill/>
                    <a:ln>
                      <a:solidFill>
                        <a:schemeClr val="tx1">
                          <a:lumMod val="50000"/>
                          <a:lumOff val="50000"/>
                        </a:schemeClr>
                      </a:solidFill>
                    </a:ln>
                  </pic:spPr>
                </pic:pic>
              </a:graphicData>
            </a:graphic>
          </wp:inline>
        </w:drawing>
      </w:r>
    </w:p>
    <w:p w14:paraId="661BFFE9" w14:textId="18C99207" w:rsidR="00EB52F4" w:rsidRDefault="00E369BF" w:rsidP="00EB52F4">
      <w:pPr>
        <w:pStyle w:val="LabStepNumberedLevel2"/>
      </w:pPr>
      <w:r>
        <w:t xml:space="preserve">Drop down the report’s </w:t>
      </w:r>
      <w:r w:rsidRPr="00E369BF">
        <w:rPr>
          <w:b/>
        </w:rPr>
        <w:t>File</w:t>
      </w:r>
      <w:r>
        <w:t xml:space="preserve"> menu and select the </w:t>
      </w:r>
      <w:r w:rsidRPr="00E369BF">
        <w:rPr>
          <w:b/>
        </w:rPr>
        <w:t>Publish to Web</w:t>
      </w:r>
      <w:r>
        <w:t xml:space="preserve"> command.</w:t>
      </w:r>
    </w:p>
    <w:p w14:paraId="7E317C55" w14:textId="6CFD6363" w:rsidR="00392A22" w:rsidRDefault="00392A22" w:rsidP="00EB52F4">
      <w:pPr>
        <w:pStyle w:val="LabStepScreenshotLevel2"/>
      </w:pPr>
      <w:r>
        <w:drawing>
          <wp:inline distT="0" distB="0" distL="0" distR="0" wp14:anchorId="44BD95E0" wp14:editId="6BCBC04D">
            <wp:extent cx="3018773" cy="207965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36314" cy="2091738"/>
                    </a:xfrm>
                    <a:prstGeom prst="rect">
                      <a:avLst/>
                    </a:prstGeom>
                    <a:noFill/>
                    <a:ln>
                      <a:noFill/>
                    </a:ln>
                  </pic:spPr>
                </pic:pic>
              </a:graphicData>
            </a:graphic>
          </wp:inline>
        </w:drawing>
      </w:r>
    </w:p>
    <w:p w14:paraId="4FDACB98" w14:textId="2C412497" w:rsidR="00EB52F4" w:rsidRDefault="00E369BF" w:rsidP="00EB52F4">
      <w:pPr>
        <w:pStyle w:val="LabStepNumberedLevel2"/>
      </w:pPr>
      <w:r>
        <w:t xml:space="preserve">When prompted with the </w:t>
      </w:r>
      <w:r w:rsidRPr="00E369BF">
        <w:rPr>
          <w:b/>
        </w:rPr>
        <w:t>Embed in a public website</w:t>
      </w:r>
      <w:r>
        <w:t xml:space="preserve"> dialog, click the </w:t>
      </w:r>
      <w:r w:rsidRPr="00E369BF">
        <w:rPr>
          <w:b/>
        </w:rPr>
        <w:t>Create embed code</w:t>
      </w:r>
      <w:r>
        <w:t xml:space="preserve"> button.</w:t>
      </w:r>
    </w:p>
    <w:p w14:paraId="1346F291" w14:textId="57C768D9" w:rsidR="00392A22" w:rsidRDefault="00392A22" w:rsidP="00EB52F4">
      <w:pPr>
        <w:pStyle w:val="LabStepScreenshotLevel2"/>
      </w:pPr>
      <w:r>
        <w:drawing>
          <wp:inline distT="0" distB="0" distL="0" distR="0" wp14:anchorId="016DFA17" wp14:editId="013D4EF2">
            <wp:extent cx="2135688" cy="1499893"/>
            <wp:effectExtent l="19050" t="19050" r="17145" b="2413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0816" cy="1510518"/>
                    </a:xfrm>
                    <a:prstGeom prst="rect">
                      <a:avLst/>
                    </a:prstGeom>
                    <a:noFill/>
                    <a:ln>
                      <a:solidFill>
                        <a:schemeClr val="tx1">
                          <a:lumMod val="50000"/>
                          <a:lumOff val="50000"/>
                        </a:schemeClr>
                      </a:solidFill>
                    </a:ln>
                  </pic:spPr>
                </pic:pic>
              </a:graphicData>
            </a:graphic>
          </wp:inline>
        </w:drawing>
      </w:r>
    </w:p>
    <w:p w14:paraId="180E1F2E" w14:textId="50A959CE" w:rsidR="00EB52F4" w:rsidRDefault="00E369BF" w:rsidP="00EB52F4">
      <w:pPr>
        <w:pStyle w:val="LabStepNumberedLevel2"/>
      </w:pPr>
      <w:r>
        <w:t xml:space="preserve">On the next page, click the </w:t>
      </w:r>
      <w:r w:rsidRPr="00E369BF">
        <w:rPr>
          <w:b/>
        </w:rPr>
        <w:t>Publish</w:t>
      </w:r>
      <w:r>
        <w:t xml:space="preserve"> button.</w:t>
      </w:r>
    </w:p>
    <w:p w14:paraId="5EE544B5" w14:textId="729BDF93" w:rsidR="00392A22" w:rsidRDefault="00392A22" w:rsidP="00E369BF">
      <w:pPr>
        <w:pStyle w:val="LabStepScreenshotLevel2"/>
      </w:pPr>
      <w:r>
        <w:lastRenderedPageBreak/>
        <w:drawing>
          <wp:inline distT="0" distB="0" distL="0" distR="0" wp14:anchorId="54EF90E7" wp14:editId="5693DCF0">
            <wp:extent cx="2154477" cy="1465824"/>
            <wp:effectExtent l="19050" t="19050" r="17780" b="203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62266" cy="1471123"/>
                    </a:xfrm>
                    <a:prstGeom prst="rect">
                      <a:avLst/>
                    </a:prstGeom>
                    <a:noFill/>
                    <a:ln>
                      <a:solidFill>
                        <a:schemeClr val="tx1">
                          <a:lumMod val="50000"/>
                          <a:lumOff val="50000"/>
                        </a:schemeClr>
                      </a:solidFill>
                    </a:ln>
                  </pic:spPr>
                </pic:pic>
              </a:graphicData>
            </a:graphic>
          </wp:inline>
        </w:drawing>
      </w:r>
    </w:p>
    <w:p w14:paraId="60DCF386" w14:textId="1DECD43F" w:rsidR="00EB52F4" w:rsidRDefault="00E369BF" w:rsidP="00EB52F4">
      <w:pPr>
        <w:pStyle w:val="LabStepNumberedLevel2"/>
      </w:pPr>
      <w:r>
        <w:t xml:space="preserve">Inspect what is displayed to you on the </w:t>
      </w:r>
      <w:r w:rsidRPr="00E369BF">
        <w:rPr>
          <w:b/>
        </w:rPr>
        <w:t>Success!</w:t>
      </w:r>
      <w:r>
        <w:t xml:space="preserve"> Page.</w:t>
      </w:r>
    </w:p>
    <w:p w14:paraId="52309794" w14:textId="657432E2" w:rsidR="00392A22" w:rsidRDefault="00392A22" w:rsidP="00EB52F4">
      <w:pPr>
        <w:pStyle w:val="LabStepScreenshotLevel2"/>
      </w:pPr>
      <w:r>
        <w:drawing>
          <wp:inline distT="0" distB="0" distL="0" distR="0" wp14:anchorId="08694529" wp14:editId="4A256EED">
            <wp:extent cx="2148213" cy="1514088"/>
            <wp:effectExtent l="19050" t="19050" r="23495" b="1016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53360" cy="1517716"/>
                    </a:xfrm>
                    <a:prstGeom prst="rect">
                      <a:avLst/>
                    </a:prstGeom>
                    <a:noFill/>
                    <a:ln>
                      <a:solidFill>
                        <a:schemeClr val="tx1">
                          <a:lumMod val="50000"/>
                          <a:lumOff val="50000"/>
                        </a:schemeClr>
                      </a:solidFill>
                    </a:ln>
                  </pic:spPr>
                </pic:pic>
              </a:graphicData>
            </a:graphic>
          </wp:inline>
        </w:drawing>
      </w:r>
    </w:p>
    <w:p w14:paraId="35D0F0A1" w14:textId="5AAFE982" w:rsidR="00EB52F4" w:rsidRDefault="00E369BF" w:rsidP="00EB52F4">
      <w:pPr>
        <w:pStyle w:val="LabStepNumberedLevel2"/>
      </w:pPr>
      <w:r>
        <w:t xml:space="preserve">Select the contents of the </w:t>
      </w:r>
      <w:r w:rsidRPr="00E369BF">
        <w:rPr>
          <w:b/>
        </w:rPr>
        <w:t>Html you can paste into your blog or website</w:t>
      </w:r>
      <w:r>
        <w:t xml:space="preserve"> textbox and copy it to the Windows clipboard,</w:t>
      </w:r>
    </w:p>
    <w:p w14:paraId="391C9385" w14:textId="5AE73546" w:rsidR="00392A22" w:rsidRDefault="00F658E0" w:rsidP="00EB52F4">
      <w:pPr>
        <w:pStyle w:val="LabStepScreenshotLevel2"/>
      </w:pPr>
      <w:r>
        <w:drawing>
          <wp:inline distT="0" distB="0" distL="0" distR="0" wp14:anchorId="7A41E9D8" wp14:editId="317F073C">
            <wp:extent cx="2467627" cy="1426768"/>
            <wp:effectExtent l="19050" t="19050" r="8890"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7">
                      <a:extLst>
                        <a:ext uri="{28A0092B-C50C-407E-A947-70E740481C1C}">
                          <a14:useLocalDpi xmlns:a14="http://schemas.microsoft.com/office/drawing/2010/main" val="0"/>
                        </a:ext>
                      </a:extLst>
                    </a:blip>
                    <a:srcRect t="15365"/>
                    <a:stretch/>
                  </pic:blipFill>
                  <pic:spPr bwMode="auto">
                    <a:xfrm>
                      <a:off x="0" y="0"/>
                      <a:ext cx="2490632" cy="14400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2F3A42E" w14:textId="429FB749" w:rsidR="00EB52F4" w:rsidRDefault="00E369BF" w:rsidP="00EB52F4">
      <w:pPr>
        <w:pStyle w:val="LabStepNumberedLevel2"/>
      </w:pPr>
      <w:r>
        <w:t xml:space="preserve">Return to Visual Studio and paste the HTML snippet with the </w:t>
      </w:r>
      <w:proofErr w:type="spellStart"/>
      <w:r>
        <w:t>iFrame</w:t>
      </w:r>
      <w:proofErr w:type="spellEnd"/>
      <w:r>
        <w:t xml:space="preserve"> tag into </w:t>
      </w:r>
      <w:r w:rsidRPr="00E369BF">
        <w:rPr>
          <w:b/>
        </w:rPr>
        <w:t>index.htm</w:t>
      </w:r>
      <w:r>
        <w:t>.</w:t>
      </w:r>
    </w:p>
    <w:p w14:paraId="7870A6F8" w14:textId="1AFE85B1" w:rsidR="00F658E0" w:rsidRDefault="00F658E0" w:rsidP="00E369BF">
      <w:pPr>
        <w:pStyle w:val="LabStepScreenshotLevel2"/>
      </w:pPr>
      <w:r>
        <w:drawing>
          <wp:inline distT="0" distB="0" distL="0" distR="0" wp14:anchorId="74E73E0E" wp14:editId="3F621CB7">
            <wp:extent cx="2812450" cy="2129425"/>
            <wp:effectExtent l="19050" t="19050" r="26035" b="234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24317" cy="2138410"/>
                    </a:xfrm>
                    <a:prstGeom prst="rect">
                      <a:avLst/>
                    </a:prstGeom>
                    <a:noFill/>
                    <a:ln>
                      <a:solidFill>
                        <a:schemeClr val="tx1">
                          <a:lumMod val="50000"/>
                          <a:lumOff val="50000"/>
                        </a:schemeClr>
                      </a:solidFill>
                    </a:ln>
                  </pic:spPr>
                </pic:pic>
              </a:graphicData>
            </a:graphic>
          </wp:inline>
        </w:drawing>
      </w:r>
    </w:p>
    <w:p w14:paraId="0FFBD43C" w14:textId="77777777" w:rsidR="00E369BF" w:rsidRDefault="00E369BF" w:rsidP="00E369BF">
      <w:pPr>
        <w:pStyle w:val="LabStepNumberedLevel2"/>
      </w:pPr>
      <w:r>
        <w:t xml:space="preserve">Press </w:t>
      </w:r>
      <w:r w:rsidRPr="00A37FA5">
        <w:rPr>
          <w:b/>
        </w:rPr>
        <w:t>{F5}</w:t>
      </w:r>
      <w:r>
        <w:t xml:space="preserve"> to start a new Visual Studio debugging session.</w:t>
      </w:r>
    </w:p>
    <w:p w14:paraId="4B09BDAA" w14:textId="715E4F90" w:rsidR="00E369BF" w:rsidRDefault="00E369BF" w:rsidP="00E369BF">
      <w:pPr>
        <w:pStyle w:val="LabStepNumberedLevel2"/>
      </w:pPr>
      <w:r>
        <w:lastRenderedPageBreak/>
        <w:t>You should see the page appear in the browser the embedded Power BI report.</w:t>
      </w:r>
    </w:p>
    <w:p w14:paraId="7EC0A3DD" w14:textId="50A6B07D" w:rsidR="00F658E0" w:rsidRDefault="00F658E0" w:rsidP="00E369BF">
      <w:pPr>
        <w:pStyle w:val="LabStepScreenshotLevel2"/>
      </w:pPr>
      <w:r>
        <w:drawing>
          <wp:inline distT="0" distB="0" distL="0" distR="0" wp14:anchorId="0EC2CD8D" wp14:editId="5AC4FE39">
            <wp:extent cx="4128719" cy="3156559"/>
            <wp:effectExtent l="0" t="0" r="5715"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6434" cy="3162457"/>
                    </a:xfrm>
                    <a:prstGeom prst="rect">
                      <a:avLst/>
                    </a:prstGeom>
                  </pic:spPr>
                </pic:pic>
              </a:graphicData>
            </a:graphic>
          </wp:inline>
        </w:drawing>
      </w:r>
    </w:p>
    <w:p w14:paraId="77E6167E" w14:textId="28AF346A" w:rsidR="00E369BF" w:rsidRPr="00F10D8A" w:rsidRDefault="00E369BF" w:rsidP="00E369BF">
      <w:pPr>
        <w:pStyle w:val="LabExerciseCallout"/>
      </w:pPr>
      <w:r>
        <w:t>You have now complete this set of lab exercises. When we told you that you would only have to write 12 line of code, you probably didn’t expect 11 of those lines to be the basic HTML code for a simple web page. This demonstrates how easy it is to embed a Power BI report on a web page using anonymous access. The type of report and dashboard embedding you will learn about later today will be significantly more complicated and require many more developer skills than were required to complete this lab.</w:t>
      </w:r>
    </w:p>
    <w:sectPr w:rsidR="00E369BF" w:rsidRPr="00F10D8A" w:rsidSect="0074345C">
      <w:headerReference w:type="default" r:id="rId90"/>
      <w:footerReference w:type="default" r:id="rId91"/>
      <w:headerReference w:type="first" r:id="rId92"/>
      <w:footerReference w:type="first" r:id="rId93"/>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06AA74" w14:textId="77777777" w:rsidR="005A6C1D" w:rsidRDefault="005A6C1D" w:rsidP="002754DA">
      <w:pPr>
        <w:spacing w:before="0" w:after="0"/>
      </w:pPr>
      <w:r>
        <w:separator/>
      </w:r>
    </w:p>
  </w:endnote>
  <w:endnote w:type="continuationSeparator" w:id="0">
    <w:p w14:paraId="0AA6EA14" w14:textId="77777777" w:rsidR="005A6C1D" w:rsidRDefault="005A6C1D"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FF3B5" w14:textId="3A1A73D7" w:rsidR="00D13E78" w:rsidRDefault="00C27FED" w:rsidP="00D13E78">
    <w:pPr>
      <w:pStyle w:val="Footer"/>
      <w:pBdr>
        <w:top w:val="single" w:sz="4" w:space="0" w:color="auto"/>
      </w:pBdr>
      <w:spacing w:before="0"/>
    </w:pPr>
    <w:r>
      <w:t>© Critical Path Training. 2017</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E20DAA">
      <w:rPr>
        <w:noProof/>
      </w:rPr>
      <w:t>21</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233DD" w14:textId="6AAFA3DB" w:rsidR="0074345C" w:rsidRDefault="0074345C" w:rsidP="0074345C">
    <w:pPr>
      <w:pStyle w:val="Footer"/>
      <w:pBdr>
        <w:top w:val="single" w:sz="4" w:space="0" w:color="auto"/>
      </w:pBdr>
      <w:spacing w:before="0"/>
    </w:pPr>
    <w:r>
      <w:t>© Critical Path Training. 201</w:t>
    </w:r>
    <w:r w:rsidR="00C27FED">
      <w:t>7</w:t>
    </w:r>
    <w:r>
      <w:t>. All Rights Reserved</w:t>
    </w:r>
    <w:r>
      <w:tab/>
    </w:r>
    <w:r>
      <w:tab/>
    </w:r>
    <w:r>
      <w:fldChar w:fldCharType="begin"/>
    </w:r>
    <w:r>
      <w:instrText xml:space="preserve"> PAGE  \* MERGEFORMAT </w:instrText>
    </w:r>
    <w:r>
      <w:fldChar w:fldCharType="separate"/>
    </w:r>
    <w:r w:rsidR="00E20DAA">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552C52" w14:textId="77777777" w:rsidR="005A6C1D" w:rsidRDefault="005A6C1D" w:rsidP="002754DA">
      <w:pPr>
        <w:spacing w:before="0" w:after="0"/>
      </w:pPr>
      <w:r>
        <w:separator/>
      </w:r>
    </w:p>
  </w:footnote>
  <w:footnote w:type="continuationSeparator" w:id="0">
    <w:p w14:paraId="05892195" w14:textId="77777777" w:rsidR="005A6C1D" w:rsidRDefault="005A6C1D"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42DD3" w14:textId="533D9673" w:rsidR="001E75B6" w:rsidRDefault="001E75B6" w:rsidP="001E75B6">
    <w:pPr>
      <w:pStyle w:val="Header"/>
      <w:pBdr>
        <w:bottom w:val="single" w:sz="4" w:space="0" w:color="auto"/>
      </w:pBdr>
      <w:tabs>
        <w:tab w:val="clear" w:pos="6480"/>
        <w:tab w:val="clear" w:pos="10800"/>
        <w:tab w:val="left" w:pos="6195"/>
      </w:tabs>
      <w:spacing w:before="240"/>
    </w:pPr>
    <w:r>
      <w:t xml:space="preserve">Power BI </w:t>
    </w:r>
    <w:r w:rsidR="006B7C83">
      <w:t>Dev in a Day Workshop</w:t>
    </w:r>
    <w:r>
      <w:tab/>
    </w:r>
  </w:p>
  <w:p w14:paraId="077EFF5A" w14:textId="1846E925" w:rsidR="001E75B6" w:rsidRDefault="001E75B6" w:rsidP="001E75B6">
    <w:pPr>
      <w:pStyle w:val="Header"/>
      <w:pBdr>
        <w:bottom w:val="single" w:sz="4" w:space="0" w:color="auto"/>
      </w:pBdr>
      <w:spacing w:before="240"/>
    </w:pPr>
    <w:r>
      <w:t>Module 01 Lab: Getting Up and Running with the Power BI Service</w:t>
    </w:r>
    <w:r>
      <w:tab/>
    </w:r>
    <w:r>
      <w:tab/>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E20DAA">
      <w:rPr>
        <w:rFonts w:cs="Arial"/>
        <w:noProof/>
      </w:rPr>
      <w:t>Jun 11, 2017</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
  </w:num>
  <w:num w:numId="19">
    <w:abstractNumId w:val="10"/>
  </w:num>
  <w:num w:numId="20">
    <w:abstractNumId w:val="3"/>
  </w:num>
  <w:num w:numId="21">
    <w:abstractNumId w:val="0"/>
  </w:num>
  <w:num w:numId="22">
    <w:abstractNumId w:val="12"/>
  </w:num>
  <w:num w:numId="23">
    <w:abstractNumId w:val="1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proofState w:spelling="clean" w:grammar="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F14"/>
    <w:rsid w:val="00051385"/>
    <w:rsid w:val="000543B3"/>
    <w:rsid w:val="00056F50"/>
    <w:rsid w:val="00063B7E"/>
    <w:rsid w:val="00065A75"/>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BFE"/>
    <w:rsid w:val="001064E5"/>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2F4"/>
    <w:rsid w:val="0019249E"/>
    <w:rsid w:val="001969F7"/>
    <w:rsid w:val="001A3C36"/>
    <w:rsid w:val="001A6A55"/>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04C"/>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68B"/>
    <w:rsid w:val="00297E5D"/>
    <w:rsid w:val="002A4734"/>
    <w:rsid w:val="002A7719"/>
    <w:rsid w:val="002B0649"/>
    <w:rsid w:val="002B29CA"/>
    <w:rsid w:val="002B3783"/>
    <w:rsid w:val="002B50BA"/>
    <w:rsid w:val="002B618B"/>
    <w:rsid w:val="002B648B"/>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68B0"/>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24D7"/>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2A22"/>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96CD5"/>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3F2"/>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1416"/>
    <w:rsid w:val="005428BD"/>
    <w:rsid w:val="00542CAB"/>
    <w:rsid w:val="00551DC5"/>
    <w:rsid w:val="00551DFA"/>
    <w:rsid w:val="005556AA"/>
    <w:rsid w:val="00560287"/>
    <w:rsid w:val="00560F81"/>
    <w:rsid w:val="00561E8E"/>
    <w:rsid w:val="00563785"/>
    <w:rsid w:val="00563EAE"/>
    <w:rsid w:val="005647E9"/>
    <w:rsid w:val="00564CCD"/>
    <w:rsid w:val="00566273"/>
    <w:rsid w:val="00566454"/>
    <w:rsid w:val="00566809"/>
    <w:rsid w:val="00567C0E"/>
    <w:rsid w:val="005706F7"/>
    <w:rsid w:val="005710D5"/>
    <w:rsid w:val="0057247C"/>
    <w:rsid w:val="00572B32"/>
    <w:rsid w:val="00573C2E"/>
    <w:rsid w:val="00574574"/>
    <w:rsid w:val="00576198"/>
    <w:rsid w:val="005770FE"/>
    <w:rsid w:val="00580480"/>
    <w:rsid w:val="00580B5A"/>
    <w:rsid w:val="00580FC2"/>
    <w:rsid w:val="0058123A"/>
    <w:rsid w:val="0058773B"/>
    <w:rsid w:val="005923BB"/>
    <w:rsid w:val="00592DAA"/>
    <w:rsid w:val="005932FE"/>
    <w:rsid w:val="005959B0"/>
    <w:rsid w:val="005A0E17"/>
    <w:rsid w:val="005A3333"/>
    <w:rsid w:val="005A3A17"/>
    <w:rsid w:val="005A3E02"/>
    <w:rsid w:val="005A4563"/>
    <w:rsid w:val="005A5885"/>
    <w:rsid w:val="005A6B98"/>
    <w:rsid w:val="005A6C1D"/>
    <w:rsid w:val="005A6D5F"/>
    <w:rsid w:val="005B0D57"/>
    <w:rsid w:val="005B2865"/>
    <w:rsid w:val="005B4589"/>
    <w:rsid w:val="005B4EC2"/>
    <w:rsid w:val="005B5C44"/>
    <w:rsid w:val="005B6F90"/>
    <w:rsid w:val="005C03B9"/>
    <w:rsid w:val="005C05C0"/>
    <w:rsid w:val="005C0868"/>
    <w:rsid w:val="005C1BF8"/>
    <w:rsid w:val="005C3A90"/>
    <w:rsid w:val="005C46E4"/>
    <w:rsid w:val="005C6607"/>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147"/>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2A68"/>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86E3A"/>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B7C83"/>
    <w:rsid w:val="006C0157"/>
    <w:rsid w:val="006C3029"/>
    <w:rsid w:val="006C3796"/>
    <w:rsid w:val="006C4B76"/>
    <w:rsid w:val="006C4EED"/>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6A43"/>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533A"/>
    <w:rsid w:val="00756C10"/>
    <w:rsid w:val="007600AD"/>
    <w:rsid w:val="0076162E"/>
    <w:rsid w:val="00761B67"/>
    <w:rsid w:val="00764A62"/>
    <w:rsid w:val="0076526D"/>
    <w:rsid w:val="00770735"/>
    <w:rsid w:val="00771065"/>
    <w:rsid w:val="00771A33"/>
    <w:rsid w:val="007733B4"/>
    <w:rsid w:val="0077432D"/>
    <w:rsid w:val="00774F70"/>
    <w:rsid w:val="00775A11"/>
    <w:rsid w:val="00781998"/>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5C56"/>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3FA"/>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2F1F"/>
    <w:rsid w:val="00923054"/>
    <w:rsid w:val="00925E86"/>
    <w:rsid w:val="009274C0"/>
    <w:rsid w:val="00930CC1"/>
    <w:rsid w:val="00931080"/>
    <w:rsid w:val="00931E3C"/>
    <w:rsid w:val="00933033"/>
    <w:rsid w:val="009330BE"/>
    <w:rsid w:val="0093338B"/>
    <w:rsid w:val="00936DA9"/>
    <w:rsid w:val="009422EE"/>
    <w:rsid w:val="00944282"/>
    <w:rsid w:val="00945A7F"/>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96B73"/>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5DC"/>
    <w:rsid w:val="00A34BD0"/>
    <w:rsid w:val="00A34C98"/>
    <w:rsid w:val="00A3518E"/>
    <w:rsid w:val="00A35D16"/>
    <w:rsid w:val="00A3679B"/>
    <w:rsid w:val="00A36AE5"/>
    <w:rsid w:val="00A36E74"/>
    <w:rsid w:val="00A37FA5"/>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1B33"/>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6BC0"/>
    <w:rsid w:val="00AB7813"/>
    <w:rsid w:val="00AC455B"/>
    <w:rsid w:val="00AC535D"/>
    <w:rsid w:val="00AC5770"/>
    <w:rsid w:val="00AD3847"/>
    <w:rsid w:val="00AE16EB"/>
    <w:rsid w:val="00AE622C"/>
    <w:rsid w:val="00AE724B"/>
    <w:rsid w:val="00AF424C"/>
    <w:rsid w:val="00AF4DD3"/>
    <w:rsid w:val="00AF4E41"/>
    <w:rsid w:val="00AF4F9B"/>
    <w:rsid w:val="00AF7C15"/>
    <w:rsid w:val="00B000E2"/>
    <w:rsid w:val="00B00C50"/>
    <w:rsid w:val="00B01B1B"/>
    <w:rsid w:val="00B027B0"/>
    <w:rsid w:val="00B03C99"/>
    <w:rsid w:val="00B04598"/>
    <w:rsid w:val="00B04679"/>
    <w:rsid w:val="00B052C9"/>
    <w:rsid w:val="00B11579"/>
    <w:rsid w:val="00B117D2"/>
    <w:rsid w:val="00B12FAB"/>
    <w:rsid w:val="00B14E16"/>
    <w:rsid w:val="00B1565A"/>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669"/>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5457"/>
    <w:rsid w:val="00C15A8F"/>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1B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2A2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0DAA"/>
    <w:rsid w:val="00E22CFC"/>
    <w:rsid w:val="00E23424"/>
    <w:rsid w:val="00E24631"/>
    <w:rsid w:val="00E25E47"/>
    <w:rsid w:val="00E32970"/>
    <w:rsid w:val="00E329CE"/>
    <w:rsid w:val="00E332C7"/>
    <w:rsid w:val="00E338DA"/>
    <w:rsid w:val="00E351A8"/>
    <w:rsid w:val="00E3637E"/>
    <w:rsid w:val="00E36698"/>
    <w:rsid w:val="00E369BF"/>
    <w:rsid w:val="00E421A5"/>
    <w:rsid w:val="00E42402"/>
    <w:rsid w:val="00E43499"/>
    <w:rsid w:val="00E441FC"/>
    <w:rsid w:val="00E44857"/>
    <w:rsid w:val="00E45125"/>
    <w:rsid w:val="00E45F81"/>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2DFA"/>
    <w:rsid w:val="00E9325B"/>
    <w:rsid w:val="00E95504"/>
    <w:rsid w:val="00E95F93"/>
    <w:rsid w:val="00E97568"/>
    <w:rsid w:val="00EA0CC6"/>
    <w:rsid w:val="00EA55D1"/>
    <w:rsid w:val="00EA671B"/>
    <w:rsid w:val="00EB0E93"/>
    <w:rsid w:val="00EB1778"/>
    <w:rsid w:val="00EB31D1"/>
    <w:rsid w:val="00EB3293"/>
    <w:rsid w:val="00EB3BAC"/>
    <w:rsid w:val="00EB52F4"/>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0D8A"/>
    <w:rsid w:val="00F116C9"/>
    <w:rsid w:val="00F218A1"/>
    <w:rsid w:val="00F21A30"/>
    <w:rsid w:val="00F22325"/>
    <w:rsid w:val="00F2242F"/>
    <w:rsid w:val="00F22470"/>
    <w:rsid w:val="00F241A5"/>
    <w:rsid w:val="00F276BD"/>
    <w:rsid w:val="00F325C3"/>
    <w:rsid w:val="00F339C4"/>
    <w:rsid w:val="00F34FD2"/>
    <w:rsid w:val="00F4037F"/>
    <w:rsid w:val="00F40596"/>
    <w:rsid w:val="00F40E0A"/>
    <w:rsid w:val="00F41CD9"/>
    <w:rsid w:val="00F4259A"/>
    <w:rsid w:val="00F42E36"/>
    <w:rsid w:val="00F43BFB"/>
    <w:rsid w:val="00F453AC"/>
    <w:rsid w:val="00F4645F"/>
    <w:rsid w:val="00F46E89"/>
    <w:rsid w:val="00F50640"/>
    <w:rsid w:val="00F5138E"/>
    <w:rsid w:val="00F577F9"/>
    <w:rsid w:val="00F60F62"/>
    <w:rsid w:val="00F62F1C"/>
    <w:rsid w:val="00F64B9C"/>
    <w:rsid w:val="00F64CF9"/>
    <w:rsid w:val="00F658E0"/>
    <w:rsid w:val="00F72607"/>
    <w:rsid w:val="00F74A0D"/>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github.com/CriticalPathTraining/DevInADay" TargetMode="External"/><Relationship Id="rId17" Type="http://schemas.openxmlformats.org/officeDocument/2006/relationships/hyperlink" Target="https://app.powerbi.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CriticalPathTraining/DevInADay/archive/master.zi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github.com/CriticalPathTraining/DevInADay/"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730A82CA-6D4F-4446-B476-D755B93E2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2461</TotalTime>
  <Pages>23</Pages>
  <Words>2521</Words>
  <Characters>14373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16861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TedP</cp:lastModifiedBy>
  <cp:revision>53</cp:revision>
  <cp:lastPrinted>2017-06-11T13:49:00Z</cp:lastPrinted>
  <dcterms:created xsi:type="dcterms:W3CDTF">2015-10-31T15:47:00Z</dcterms:created>
  <dcterms:modified xsi:type="dcterms:W3CDTF">2017-06-11T13:49:00Z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